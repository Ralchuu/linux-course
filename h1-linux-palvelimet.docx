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0DC47" w14:textId="0464D4B1" w:rsidR="00123CCF" w:rsidRDefault="00123CCF" w:rsidP="00D77278">
      <w:pPr>
        <w:pStyle w:val="Heading1"/>
      </w:pPr>
      <w:r>
        <w:t>H1</w:t>
      </w:r>
      <w:r w:rsidR="00430380">
        <w:t>:</w:t>
      </w:r>
      <w:r>
        <w:t xml:space="preserve"> Linuxin asennus virtuaalikoneeseen</w:t>
      </w:r>
    </w:p>
    <w:p w14:paraId="1B440DF1" w14:textId="77777777" w:rsidR="00BD0E3C" w:rsidRPr="00D77278" w:rsidRDefault="00BD0E3C" w:rsidP="00D77278">
      <w:pPr>
        <w:pStyle w:val="Body"/>
      </w:pPr>
      <w:r w:rsidRPr="00D77278">
        <w:t>Suoritin tämän tehtävän kotona Windows 11 -käyttöjärjestelmällä varustetulla pöytätietokoneellani 24.8. Aloitin kello 20:02.</w:t>
      </w:r>
    </w:p>
    <w:p w14:paraId="7043DDB3" w14:textId="507CFEA6" w:rsidR="00BD0E3C" w:rsidRPr="00D77278" w:rsidRDefault="00BD0E3C" w:rsidP="00D77278">
      <w:pPr>
        <w:pStyle w:val="Body"/>
      </w:pPr>
      <w:r w:rsidRPr="00D77278">
        <w:t xml:space="preserve">Aluksi latasin </w:t>
      </w:r>
      <w:proofErr w:type="spellStart"/>
      <w:r w:rsidRPr="00D77278">
        <w:t>VirtualBoxin</w:t>
      </w:r>
      <w:proofErr w:type="spellEnd"/>
      <w:r w:rsidRPr="00D77278">
        <w:t xml:space="preserve"> version 7.2.0 osoitteesta https://www.virtualbox.org/wiki/Downloads ja </w:t>
      </w:r>
      <w:proofErr w:type="spellStart"/>
      <w:r w:rsidRPr="00D77278">
        <w:t>Debianin</w:t>
      </w:r>
      <w:proofErr w:type="spellEnd"/>
      <w:r w:rsidRPr="00D77278">
        <w:t xml:space="preserve"> version 13.0.0 (debian-live-13.0.0-amd64-xfce.iso) osoitteesta https://cdimage.debian.org/debian-cd/13.0.0-live/amd64/iso-hybrid/</w:t>
      </w:r>
    </w:p>
    <w:p w14:paraId="004603BE" w14:textId="60E5643E" w:rsidR="00BD0E3C" w:rsidRPr="00D77278" w:rsidRDefault="00BD0E3C" w:rsidP="00D77278">
      <w:pPr>
        <w:pStyle w:val="Body"/>
      </w:pPr>
      <w:r w:rsidRPr="00D77278">
        <w:t xml:space="preserve">Asensin </w:t>
      </w:r>
      <w:proofErr w:type="spellStart"/>
      <w:r w:rsidRPr="00D77278">
        <w:t>VirtualBoxin</w:t>
      </w:r>
      <w:proofErr w:type="spellEnd"/>
      <w:r w:rsidRPr="00D77278">
        <w:t xml:space="preserve"> koneelleni ja valitsin sen valikosta ”New” luodakseni uuden virtuaalikoneen. Nimesin virtuaalikoneen ”debian-live-13.0.0-amd64-xfce.iso”, jotta muistaisin helposti, mitä </w:t>
      </w:r>
      <w:proofErr w:type="spellStart"/>
      <w:r w:rsidRPr="00D77278">
        <w:t>Debianin</w:t>
      </w:r>
      <w:proofErr w:type="spellEnd"/>
      <w:r w:rsidRPr="00D77278">
        <w:t xml:space="preserve"> versiota siinä käytetään.</w:t>
      </w:r>
    </w:p>
    <w:p w14:paraId="0C625CE3" w14:textId="190A3D82" w:rsidR="00BD0E3C" w:rsidRPr="00D77278" w:rsidRDefault="00BD0E3C" w:rsidP="00D77278">
      <w:pPr>
        <w:pStyle w:val="Body"/>
      </w:pPr>
      <w:r w:rsidRPr="00D77278">
        <w:t xml:space="preserve">Asetin ISO-imagelle yllä mainitsemani </w:t>
      </w:r>
      <w:proofErr w:type="spellStart"/>
      <w:r w:rsidRPr="00D77278">
        <w:t>Debianin</w:t>
      </w:r>
      <w:proofErr w:type="spellEnd"/>
      <w:r w:rsidRPr="00D77278">
        <w:t xml:space="preserve"> version, valitsin versioksi 64-bit ja poistin valinnan kohdasta ”</w:t>
      </w:r>
      <w:proofErr w:type="spellStart"/>
      <w:r w:rsidRPr="00D77278">
        <w:t>Proceed</w:t>
      </w:r>
      <w:proofErr w:type="spellEnd"/>
      <w:r w:rsidRPr="00D77278">
        <w:t xml:space="preserve"> </w:t>
      </w:r>
      <w:proofErr w:type="spellStart"/>
      <w:r w:rsidRPr="00D77278">
        <w:t>with</w:t>
      </w:r>
      <w:proofErr w:type="spellEnd"/>
      <w:r w:rsidRPr="00D77278">
        <w:t xml:space="preserve"> </w:t>
      </w:r>
      <w:proofErr w:type="spellStart"/>
      <w:r w:rsidRPr="00D77278">
        <w:t>Unattended</w:t>
      </w:r>
      <w:proofErr w:type="spellEnd"/>
      <w:r w:rsidRPr="00D77278">
        <w:t xml:space="preserve"> </w:t>
      </w:r>
      <w:proofErr w:type="spellStart"/>
      <w:r w:rsidRPr="00D77278">
        <w:t>Installation</w:t>
      </w:r>
      <w:proofErr w:type="spellEnd"/>
      <w:r w:rsidRPr="00D77278">
        <w:t xml:space="preserve">”. Tässä vaiheessa piti olla tarkkana, sillä ohjeessa neuvottiin </w:t>
      </w:r>
      <w:proofErr w:type="spellStart"/>
      <w:r w:rsidRPr="00D77278">
        <w:t>ruksittamaan</w:t>
      </w:r>
      <w:proofErr w:type="spellEnd"/>
      <w:r w:rsidRPr="00D77278">
        <w:t xml:space="preserve"> kohta ”</w:t>
      </w:r>
      <w:proofErr w:type="spellStart"/>
      <w:r w:rsidRPr="00D77278">
        <w:t>Skip</w:t>
      </w:r>
      <w:proofErr w:type="spellEnd"/>
      <w:r w:rsidRPr="00D77278">
        <w:t xml:space="preserve"> </w:t>
      </w:r>
      <w:proofErr w:type="spellStart"/>
      <w:r w:rsidRPr="00D77278">
        <w:t>Unattended</w:t>
      </w:r>
      <w:proofErr w:type="spellEnd"/>
      <w:r w:rsidRPr="00D77278">
        <w:t xml:space="preserve"> </w:t>
      </w:r>
      <w:proofErr w:type="spellStart"/>
      <w:r w:rsidRPr="00D77278">
        <w:t>Installation</w:t>
      </w:r>
      <w:proofErr w:type="spellEnd"/>
      <w:r w:rsidRPr="00D77278">
        <w:t>”, mutta minun käyttämässäni versiossa ruksi pitikin poistaa.</w:t>
      </w:r>
    </w:p>
    <w:p w14:paraId="2753CFE5" w14:textId="65D309F4" w:rsidR="00513ECD" w:rsidRDefault="00513ECD" w:rsidP="00513ECD">
      <w:pPr>
        <w:pStyle w:val="Body"/>
      </w:pPr>
      <w:r w:rsidRPr="00513ECD">
        <w:drawing>
          <wp:inline distT="0" distB="0" distL="0" distR="0" wp14:anchorId="6C31B745" wp14:editId="556B5E1F">
            <wp:extent cx="5592171" cy="4021223"/>
            <wp:effectExtent l="0" t="0" r="8890" b="0"/>
            <wp:docPr id="20198030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03082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238" cy="40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C8B4" w14:textId="77777777" w:rsidR="00BD0E3C" w:rsidRDefault="00BD0E3C" w:rsidP="00BD0E3C">
      <w:pPr>
        <w:pStyle w:val="Body"/>
      </w:pPr>
      <w:r>
        <w:t xml:space="preserve">Valitsin virtuaalikoneelle 4096 MB RAM-muistia ja 2 </w:t>
      </w:r>
      <w:proofErr w:type="spellStart"/>
      <w:r>
        <w:t>CPU:ta</w:t>
      </w:r>
      <w:proofErr w:type="spellEnd"/>
      <w:r>
        <w:t xml:space="preserve"> ohjeen suositusten mukaan sekä </w:t>
      </w:r>
      <w:proofErr w:type="spellStart"/>
      <w:r>
        <w:t>ruksitin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EFI -valinnan. Kiintolevyn kooksi valitsin 50 GB ohjeen suosituksen mukaisesti. Lopuksi valitsin </w:t>
      </w:r>
      <w:proofErr w:type="spellStart"/>
      <w:r>
        <w:t>Finish</w:t>
      </w:r>
      <w:proofErr w:type="spellEnd"/>
      <w:r>
        <w:t>, jolloin virtuaalikone luotiin onnistuneesti.</w:t>
      </w:r>
    </w:p>
    <w:p w14:paraId="242993E0" w14:textId="480E9E76" w:rsidR="00BD0E3C" w:rsidRDefault="00BD0E3C" w:rsidP="00BD0E3C">
      <w:pPr>
        <w:pStyle w:val="Body"/>
      </w:pPr>
      <w:r>
        <w:t xml:space="preserve">Seuraavaksi asensin virtuaalikoneelle </w:t>
      </w:r>
      <w:proofErr w:type="spellStart"/>
      <w:r>
        <w:t>Debianin</w:t>
      </w:r>
      <w:proofErr w:type="spellEnd"/>
      <w:r>
        <w:t xml:space="preserve">. Klikkasin virtuaalikonetta hiiren oikealla ja valitsin </w:t>
      </w:r>
      <w:proofErr w:type="spellStart"/>
      <w:r>
        <w:t>Start</w:t>
      </w:r>
      <w:proofErr w:type="spellEnd"/>
      <w:r>
        <w:t xml:space="preserve"> –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GUI (ohjeessa lukee hieman eri tavalla: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) ja valitsin ensin Live </w:t>
      </w:r>
      <w:proofErr w:type="spellStart"/>
      <w:r>
        <w:t>system</w:t>
      </w:r>
      <w:proofErr w:type="spellEnd"/>
      <w:r>
        <w:t xml:space="preserve"> (amd64). Tässä vaiheessa jouduin katsomaan netistä, miten </w:t>
      </w:r>
      <w:r>
        <w:lastRenderedPageBreak/>
        <w:t>hiiren saa siirrettyä Virtual Machinen ulkopuolelle näillä asetuksilla. Selvisi, että se onnistuu painamalla oikeanpuoleista CTRL-näppäintä; muuten tästä raportoinnista ei olisi tullut mitään.</w:t>
      </w:r>
    </w:p>
    <w:p w14:paraId="4F115ACF" w14:textId="6A1AB956" w:rsidR="00A70AA9" w:rsidRDefault="00BD0E3C" w:rsidP="00BD0E3C">
      <w:pPr>
        <w:pStyle w:val="Body"/>
      </w:pPr>
      <w:r>
        <w:t xml:space="preserve">Testasin, että nettiselain (Firefox) toimii, minkä jälkeen avasin terminaalin ja kokeilin komentoja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whoami</w:t>
      </w:r>
      <w:proofErr w:type="spellEnd"/>
      <w:r>
        <w:t xml:space="preserve"> ja </w:t>
      </w:r>
      <w:proofErr w:type="spellStart"/>
      <w:r>
        <w:t>ls</w:t>
      </w:r>
      <w:proofErr w:type="spellEnd"/>
      <w:r>
        <w:t xml:space="preserve"> -la.</w:t>
      </w:r>
    </w:p>
    <w:p w14:paraId="4D768D46" w14:textId="52FFE58C" w:rsidR="004F3AAE" w:rsidRDefault="004F3AAE" w:rsidP="00513ECD">
      <w:pPr>
        <w:pStyle w:val="Body"/>
      </w:pPr>
      <w:r w:rsidRPr="004F3AAE">
        <w:drawing>
          <wp:inline distT="0" distB="0" distL="0" distR="0" wp14:anchorId="3E160566" wp14:editId="5E2203E2">
            <wp:extent cx="5230159" cy="3427728"/>
            <wp:effectExtent l="0" t="0" r="0" b="1905"/>
            <wp:docPr id="1430462361" name="Picture 1" descr="A computer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2361" name="Picture 1" descr="A computer screen shot of a computer pro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012" cy="34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896E" w14:textId="3630E8C9" w:rsidR="00DA6DDA" w:rsidRDefault="00DA6DDA" w:rsidP="00DA6DDA">
      <w:pPr>
        <w:pStyle w:val="Body"/>
      </w:pPr>
      <w:r>
        <w:t xml:space="preserve">Todettuani, että asiat toimivat oletetusti, </w:t>
      </w:r>
      <w:proofErr w:type="spellStart"/>
      <w:r>
        <w:t>reboottasin</w:t>
      </w:r>
      <w:proofErr w:type="spellEnd"/>
      <w:r>
        <w:t xml:space="preserve"> virtuaalikoneen komennolla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  <w:r>
        <w:t xml:space="preserve"> ja valitsin tällä kertaa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. Kieleksi valitsin englannin, paikaksi </w:t>
      </w:r>
      <w:proofErr w:type="spellStart"/>
      <w:r>
        <w:t>Other</w:t>
      </w:r>
      <w:proofErr w:type="spellEnd"/>
      <w:r>
        <w:t xml:space="preserve"> → Europe → Finland, </w:t>
      </w:r>
      <w:proofErr w:type="spellStart"/>
      <w:r>
        <w:t>locales</w:t>
      </w:r>
      <w:proofErr w:type="spellEnd"/>
      <w:r>
        <w:t xml:space="preserve">-kohdassa en-US.UTF-8, näppäimistöksi </w:t>
      </w:r>
      <w:proofErr w:type="spellStart"/>
      <w:r>
        <w:t>Finnish</w:t>
      </w:r>
      <w:proofErr w:type="spellEnd"/>
      <w:r>
        <w:t xml:space="preserve">, </w:t>
      </w:r>
      <w:proofErr w:type="spellStart"/>
      <w:r>
        <w:t>hostnameksi</w:t>
      </w:r>
      <w:proofErr w:type="spellEnd"/>
      <w:r>
        <w:t xml:space="preserve"> </w:t>
      </w:r>
      <w:proofErr w:type="spellStart"/>
      <w:r>
        <w:t>linux-test</w:t>
      </w:r>
      <w:proofErr w:type="spellEnd"/>
      <w:r>
        <w:t xml:space="preserve"> ja domain </w:t>
      </w:r>
      <w:proofErr w:type="spellStart"/>
      <w:r>
        <w:t>nameksi</w:t>
      </w:r>
      <w:proofErr w:type="spellEnd"/>
      <w:r>
        <w:t xml:space="preserve"> example.com. Root-salasana jätettiin tyhjäksi. Koko nimeksi laitoin Rauli Saresoja ja käyttäjänimeksi </w:t>
      </w:r>
      <w:proofErr w:type="spellStart"/>
      <w:r>
        <w:t>rauli</w:t>
      </w:r>
      <w:proofErr w:type="spellEnd"/>
      <w:r>
        <w:t>, johon valitsin salasanan.</w:t>
      </w:r>
    </w:p>
    <w:p w14:paraId="1697BBC7" w14:textId="17D7A29A" w:rsidR="00DA6DDA" w:rsidRDefault="00DA6DDA" w:rsidP="00DA6DDA">
      <w:pPr>
        <w:pStyle w:val="Body"/>
      </w:pPr>
      <w:r>
        <w:t xml:space="preserve">Levyosion (disk </w:t>
      </w:r>
      <w:proofErr w:type="spellStart"/>
      <w:r>
        <w:t>partition</w:t>
      </w:r>
      <w:proofErr w:type="spellEnd"/>
      <w:r>
        <w:t xml:space="preserve">) valinnassa käytin </w:t>
      </w:r>
      <w:proofErr w:type="spellStart"/>
      <w:r>
        <w:t>Guided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disk ja valitsin ainoan vaihtoehdon eli SCSI3 (0,0,0) (</w:t>
      </w:r>
      <w:proofErr w:type="spellStart"/>
      <w:r>
        <w:t>sda</w:t>
      </w:r>
      <w:proofErr w:type="spellEnd"/>
      <w:r>
        <w:t xml:space="preserve">) – 53.7 GB ATA VBOX HARDDISK, kaikki tiedostot yhteen osioon. Lopuksi valitsin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to disk ja vahvistin valinnan kohdassa </w:t>
      </w:r>
      <w:proofErr w:type="spellStart"/>
      <w:r>
        <w:t>Yes</w:t>
      </w:r>
      <w:proofErr w:type="spellEnd"/>
      <w:r>
        <w:t xml:space="preserve"> kirjoittaakseni muutokset levylle.</w:t>
      </w:r>
    </w:p>
    <w:p w14:paraId="6A6826DC" w14:textId="560B6EA0" w:rsidR="00DA6DDA" w:rsidRDefault="00DA6DDA" w:rsidP="00DA6DDA">
      <w:pPr>
        <w:pStyle w:val="Body"/>
      </w:pPr>
      <w:r>
        <w:t xml:space="preserve">Asennus onnistui ja virtuaalikone käynnistyi itsestään uudelleen. Syötin käyttäjänimen ja salasanan, avasin terminaalin ja aluksi kokeilin komentoa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. Koska oikeuksia ei ollut, käytin komentoa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ja syötin salasanani.</w:t>
      </w:r>
    </w:p>
    <w:p w14:paraId="6C055CF0" w14:textId="62B8E64E" w:rsidR="00A7152A" w:rsidRDefault="00A7152A" w:rsidP="004F3AAE">
      <w:pPr>
        <w:pStyle w:val="Body"/>
      </w:pPr>
      <w:r w:rsidRPr="00A7152A">
        <w:lastRenderedPageBreak/>
        <w:drawing>
          <wp:inline distT="0" distB="0" distL="0" distR="0" wp14:anchorId="4B552797" wp14:editId="55BCA6D0">
            <wp:extent cx="5203151" cy="2448695"/>
            <wp:effectExtent l="0" t="0" r="0" b="8890"/>
            <wp:docPr id="14652766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668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249" cy="24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3DE" w14:textId="1E8DDE0E" w:rsidR="00A7152A" w:rsidRDefault="00A7152A" w:rsidP="004F3AAE">
      <w:pPr>
        <w:pStyle w:val="Body"/>
      </w:pPr>
      <w:r w:rsidRPr="00A7152A">
        <w:t xml:space="preserve">Navigoin </w:t>
      </w:r>
      <w:proofErr w:type="spellStart"/>
      <w:r w:rsidRPr="00A7152A">
        <w:t>filesissä</w:t>
      </w:r>
      <w:proofErr w:type="spellEnd"/>
      <w:r w:rsidRPr="00A7152A">
        <w:t xml:space="preserve"> /</w:t>
      </w:r>
      <w:proofErr w:type="spellStart"/>
      <w:r w:rsidRPr="00A7152A">
        <w:t>etc</w:t>
      </w:r>
      <w:proofErr w:type="spellEnd"/>
      <w:r w:rsidRPr="00A7152A">
        <w:t>/</w:t>
      </w:r>
      <w:proofErr w:type="spellStart"/>
      <w:r w:rsidRPr="00A7152A">
        <w:t>apt</w:t>
      </w:r>
      <w:proofErr w:type="spellEnd"/>
      <w:r w:rsidRPr="00A7152A">
        <w:t>/</w:t>
      </w:r>
      <w:proofErr w:type="spellStart"/>
      <w:r w:rsidRPr="00A7152A">
        <w:t>sources.list</w:t>
      </w:r>
      <w:proofErr w:type="spellEnd"/>
      <w:r w:rsidRPr="00A7152A">
        <w:t xml:space="preserve"> ja avasin tiedo</w:t>
      </w:r>
      <w:r>
        <w:t>stin.</w:t>
      </w:r>
    </w:p>
    <w:p w14:paraId="0948FD72" w14:textId="0B42189E" w:rsidR="00A7152A" w:rsidRDefault="00A7152A" w:rsidP="004F3AAE">
      <w:pPr>
        <w:pStyle w:val="Body"/>
      </w:pPr>
      <w:r>
        <w:t xml:space="preserve">Tiedostossa näkyy ainoana </w:t>
      </w:r>
      <w:proofErr w:type="spellStart"/>
      <w:r>
        <w:t>entrynä</w:t>
      </w:r>
      <w:proofErr w:type="spellEnd"/>
      <w:r>
        <w:t xml:space="preserve"> </w:t>
      </w:r>
      <w:proofErr w:type="spellStart"/>
      <w:r w:rsidR="0026486D" w:rsidRPr="0026486D">
        <w:t>deb</w:t>
      </w:r>
      <w:proofErr w:type="spellEnd"/>
      <w:r w:rsidR="0026486D" w:rsidRPr="0026486D">
        <w:t xml:space="preserve"> </w:t>
      </w:r>
      <w:proofErr w:type="spellStart"/>
      <w:r w:rsidR="0026486D" w:rsidRPr="0026486D">
        <w:t>cdrom</w:t>
      </w:r>
      <w:proofErr w:type="spellEnd"/>
      <w:r w:rsidR="0026486D" w:rsidRPr="0026486D">
        <w:t>: [</w:t>
      </w:r>
      <w:proofErr w:type="spellStart"/>
      <w:r w:rsidR="0026486D" w:rsidRPr="0026486D">
        <w:t>Debian</w:t>
      </w:r>
      <w:proofErr w:type="spellEnd"/>
      <w:r w:rsidR="0026486D" w:rsidRPr="0026486D">
        <w:t xml:space="preserve"> GNU/Linux Live 13.0.0 </w:t>
      </w:r>
      <w:proofErr w:type="spellStart"/>
      <w:r w:rsidR="0026486D" w:rsidRPr="0026486D">
        <w:t>xfce</w:t>
      </w:r>
      <w:proofErr w:type="spellEnd"/>
      <w:r w:rsidR="0026486D" w:rsidRPr="0026486D">
        <w:t xml:space="preserve"> </w:t>
      </w:r>
      <w:proofErr w:type="gramStart"/>
      <w:r w:rsidR="0026486D" w:rsidRPr="0026486D">
        <w:t>2025-08</w:t>
      </w:r>
      <w:proofErr w:type="gramEnd"/>
      <w:r w:rsidR="0026486D" w:rsidRPr="0026486D">
        <w:t>-</w:t>
      </w:r>
      <w:proofErr w:type="gramStart"/>
      <w:r w:rsidR="0026486D" w:rsidRPr="0026486D">
        <w:t>... ]</w:t>
      </w:r>
      <w:proofErr w:type="gramEnd"/>
      <w:r w:rsidR="0026486D" w:rsidRPr="0026486D">
        <w:t xml:space="preserve">/ </w:t>
      </w:r>
      <w:proofErr w:type="spellStart"/>
      <w:r w:rsidR="0026486D" w:rsidRPr="0026486D">
        <w:t>trixie</w:t>
      </w:r>
      <w:proofErr w:type="spellEnd"/>
      <w:r w:rsidR="0026486D" w:rsidRPr="0026486D">
        <w:t xml:space="preserve"> main</w:t>
      </w:r>
      <w:r w:rsidR="000325E9">
        <w:t>,</w:t>
      </w:r>
      <w:r w:rsidR="0026486D">
        <w:t xml:space="preserve"> kuten ohjeessa.</w:t>
      </w:r>
    </w:p>
    <w:p w14:paraId="7D28A9D4" w14:textId="0613EA20" w:rsidR="0026486D" w:rsidRDefault="0026486D" w:rsidP="004F3AAE">
      <w:pPr>
        <w:pStyle w:val="Body"/>
      </w:pPr>
      <w:r>
        <w:t>Yritin lisätä ohjeissa olevat tekstit</w:t>
      </w:r>
      <w:r w:rsidR="000325E9">
        <w:t>,</w:t>
      </w:r>
      <w:r>
        <w:t xml:space="preserve"> jotka korjaisivat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 w:rsidR="000325E9">
        <w:t xml:space="preserve"> -komennon</w:t>
      </w:r>
      <w:r>
        <w:t xml:space="preserve"> toimivuuden</w:t>
      </w:r>
      <w:r w:rsidR="00400B20">
        <w:t>,</w:t>
      </w:r>
      <w:r>
        <w:t xml:space="preserve"> mutta </w:t>
      </w:r>
      <w:r w:rsidR="00BD0E3C">
        <w:t>ohjeet loppuivat tähän enkä osannut tallentaa tuota tiedostoa oikein</w:t>
      </w:r>
      <w:r w:rsidR="00400B20">
        <w:t>,</w:t>
      </w:r>
      <w:r w:rsidR="00BD0E3C">
        <w:t xml:space="preserve"> joten etsin internetistä apua.</w:t>
      </w:r>
    </w:p>
    <w:p w14:paraId="31DC2F85" w14:textId="55FF1189" w:rsidR="00BD0E3C" w:rsidRDefault="00BD0E3C" w:rsidP="004F3AAE">
      <w:pPr>
        <w:pStyle w:val="Body"/>
      </w:pPr>
      <w:r>
        <w:t>Suljin tiedoston ja uusia ohjeita seuraten kirjoitin terminaaliin ”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  <w:r>
        <w:t xml:space="preserve">”, </w:t>
      </w:r>
      <w:r w:rsidR="000042AE">
        <w:t xml:space="preserve">poistin </w:t>
      </w:r>
      <w:r>
        <w:t xml:space="preserve">nykyisen toimimattoman </w:t>
      </w:r>
      <w:proofErr w:type="spellStart"/>
      <w:r>
        <w:t>entryn</w:t>
      </w:r>
      <w:proofErr w:type="spellEnd"/>
      <w:r>
        <w:t xml:space="preserve"> ja copy</w:t>
      </w:r>
      <w:r w:rsidR="00110BB4">
        <w:t>-</w:t>
      </w:r>
      <w:proofErr w:type="spellStart"/>
      <w:r>
        <w:t>pastesin</w:t>
      </w:r>
      <w:proofErr w:type="spellEnd"/>
      <w:r>
        <w:t xml:space="preserve"> tilalle</w:t>
      </w:r>
      <w:r w:rsidR="000042AE">
        <w:t>:</w:t>
      </w:r>
    </w:p>
    <w:p w14:paraId="66E17D68" w14:textId="77777777" w:rsidR="00BD0E3C" w:rsidRPr="00BD0E3C" w:rsidRDefault="00BD0E3C" w:rsidP="00BD0E3C">
      <w:pPr>
        <w:pStyle w:val="Body"/>
        <w:rPr>
          <w:lang w:val="en-US"/>
        </w:rPr>
      </w:pPr>
      <w:r w:rsidRPr="00BD0E3C">
        <w:rPr>
          <w:lang w:val="en-US"/>
        </w:rPr>
        <w:t xml:space="preserve">deb https://deb.debian.org/debian </w:t>
      </w:r>
      <w:proofErr w:type="spellStart"/>
      <w:r w:rsidRPr="00BD0E3C">
        <w:rPr>
          <w:lang w:val="en-US"/>
        </w:rPr>
        <w:t>trixie</w:t>
      </w:r>
      <w:proofErr w:type="spellEnd"/>
      <w:r w:rsidRPr="00BD0E3C">
        <w:rPr>
          <w:lang w:val="en-US"/>
        </w:rPr>
        <w:t xml:space="preserve"> main non-</w:t>
      </w:r>
      <w:proofErr w:type="gramStart"/>
      <w:r w:rsidRPr="00BD0E3C">
        <w:rPr>
          <w:lang w:val="en-US"/>
        </w:rPr>
        <w:t>free-firmware</w:t>
      </w:r>
      <w:proofErr w:type="gramEnd"/>
    </w:p>
    <w:p w14:paraId="3520E591" w14:textId="1A89874F" w:rsidR="00BD0E3C" w:rsidRPr="00BD0E3C" w:rsidRDefault="00BD0E3C" w:rsidP="00BD0E3C">
      <w:pPr>
        <w:pStyle w:val="Body"/>
        <w:rPr>
          <w:lang w:val="en-US"/>
        </w:rPr>
      </w:pPr>
      <w:r w:rsidRPr="00BD0E3C">
        <w:rPr>
          <w:lang w:val="en-US"/>
        </w:rPr>
        <w:t>deb-</w:t>
      </w:r>
      <w:proofErr w:type="spellStart"/>
      <w:r w:rsidRPr="00BD0E3C">
        <w:rPr>
          <w:lang w:val="en-US"/>
        </w:rPr>
        <w:t>src</w:t>
      </w:r>
      <w:proofErr w:type="spellEnd"/>
      <w:r w:rsidRPr="00BD0E3C">
        <w:rPr>
          <w:lang w:val="en-US"/>
        </w:rPr>
        <w:t xml:space="preserve"> https://deb.debian.org/debian </w:t>
      </w:r>
      <w:proofErr w:type="spellStart"/>
      <w:r w:rsidRPr="00BD0E3C">
        <w:rPr>
          <w:lang w:val="en-US"/>
        </w:rPr>
        <w:t>trixie</w:t>
      </w:r>
      <w:proofErr w:type="spellEnd"/>
      <w:r w:rsidRPr="00BD0E3C">
        <w:rPr>
          <w:lang w:val="en-US"/>
        </w:rPr>
        <w:t xml:space="preserve"> main non-free-firmware</w:t>
      </w:r>
    </w:p>
    <w:p w14:paraId="4A13B5A1" w14:textId="77777777" w:rsidR="00BD0E3C" w:rsidRPr="00BD0E3C" w:rsidRDefault="00BD0E3C" w:rsidP="00BD0E3C">
      <w:pPr>
        <w:pStyle w:val="Body"/>
        <w:rPr>
          <w:lang w:val="en-US"/>
        </w:rPr>
      </w:pPr>
      <w:r w:rsidRPr="00BD0E3C">
        <w:rPr>
          <w:lang w:val="en-US"/>
        </w:rPr>
        <w:t xml:space="preserve">deb https://security.debian.org/debian-security </w:t>
      </w:r>
      <w:proofErr w:type="spellStart"/>
      <w:r w:rsidRPr="00BD0E3C">
        <w:rPr>
          <w:lang w:val="en-US"/>
        </w:rPr>
        <w:t>trixie</w:t>
      </w:r>
      <w:proofErr w:type="spellEnd"/>
      <w:r w:rsidRPr="00BD0E3C">
        <w:rPr>
          <w:lang w:val="en-US"/>
        </w:rPr>
        <w:t>-security main non-free-firmware</w:t>
      </w:r>
    </w:p>
    <w:p w14:paraId="375964B2" w14:textId="7C6F333F" w:rsidR="00BD0E3C" w:rsidRPr="00BD0E3C" w:rsidRDefault="00BD0E3C" w:rsidP="00BD0E3C">
      <w:pPr>
        <w:pStyle w:val="Body"/>
        <w:rPr>
          <w:lang w:val="en-US"/>
        </w:rPr>
      </w:pPr>
      <w:r w:rsidRPr="00BD0E3C">
        <w:rPr>
          <w:lang w:val="en-US"/>
        </w:rPr>
        <w:t>deb-</w:t>
      </w:r>
      <w:proofErr w:type="spellStart"/>
      <w:r w:rsidRPr="00BD0E3C">
        <w:rPr>
          <w:lang w:val="en-US"/>
        </w:rPr>
        <w:t>src</w:t>
      </w:r>
      <w:proofErr w:type="spellEnd"/>
      <w:r w:rsidRPr="00BD0E3C">
        <w:rPr>
          <w:lang w:val="en-US"/>
        </w:rPr>
        <w:t xml:space="preserve"> https://security.debian.org/debian-security </w:t>
      </w:r>
      <w:proofErr w:type="spellStart"/>
      <w:r w:rsidRPr="00BD0E3C">
        <w:rPr>
          <w:lang w:val="en-US"/>
        </w:rPr>
        <w:t>trixie</w:t>
      </w:r>
      <w:proofErr w:type="spellEnd"/>
      <w:r w:rsidRPr="00BD0E3C">
        <w:rPr>
          <w:lang w:val="en-US"/>
        </w:rPr>
        <w:t>-security main non-free-firmware</w:t>
      </w:r>
    </w:p>
    <w:p w14:paraId="7B78CC43" w14:textId="77777777" w:rsidR="00BD0E3C" w:rsidRPr="00BD0E3C" w:rsidRDefault="00BD0E3C" w:rsidP="00BD0E3C">
      <w:pPr>
        <w:pStyle w:val="Body"/>
        <w:rPr>
          <w:lang w:val="en-US"/>
        </w:rPr>
      </w:pPr>
      <w:r w:rsidRPr="00BD0E3C">
        <w:rPr>
          <w:lang w:val="en-US"/>
        </w:rPr>
        <w:t xml:space="preserve">deb https://deb.debian.org/debian </w:t>
      </w:r>
      <w:proofErr w:type="spellStart"/>
      <w:r w:rsidRPr="00BD0E3C">
        <w:rPr>
          <w:lang w:val="en-US"/>
        </w:rPr>
        <w:t>trixie</w:t>
      </w:r>
      <w:proofErr w:type="spellEnd"/>
      <w:r w:rsidRPr="00BD0E3C">
        <w:rPr>
          <w:lang w:val="en-US"/>
        </w:rPr>
        <w:t>-updates main non-free-firmware</w:t>
      </w:r>
    </w:p>
    <w:p w14:paraId="55CC8A21" w14:textId="6441311B" w:rsidR="00BD0E3C" w:rsidRDefault="00BD0E3C" w:rsidP="00BD0E3C">
      <w:pPr>
        <w:pStyle w:val="Body"/>
        <w:rPr>
          <w:lang w:val="en-US"/>
        </w:rPr>
      </w:pPr>
      <w:r w:rsidRPr="00BD0E3C">
        <w:rPr>
          <w:lang w:val="en-US"/>
        </w:rPr>
        <w:t>deb-</w:t>
      </w:r>
      <w:proofErr w:type="spellStart"/>
      <w:r w:rsidRPr="00BD0E3C">
        <w:rPr>
          <w:lang w:val="en-US"/>
        </w:rPr>
        <w:t>src</w:t>
      </w:r>
      <w:proofErr w:type="spellEnd"/>
      <w:r w:rsidRPr="00BD0E3C">
        <w:rPr>
          <w:lang w:val="en-US"/>
        </w:rPr>
        <w:t xml:space="preserve"> https://deb.debian.org/debian </w:t>
      </w:r>
      <w:proofErr w:type="spellStart"/>
      <w:r w:rsidRPr="00BD0E3C">
        <w:rPr>
          <w:lang w:val="en-US"/>
        </w:rPr>
        <w:t>trixie</w:t>
      </w:r>
      <w:proofErr w:type="spellEnd"/>
      <w:r w:rsidRPr="00BD0E3C">
        <w:rPr>
          <w:lang w:val="en-US"/>
        </w:rPr>
        <w:t>-updates main non-free-firmware</w:t>
      </w:r>
    </w:p>
    <w:p w14:paraId="5EDB9DC3" w14:textId="54E42B44" w:rsidR="00BD0E3C" w:rsidRDefault="00BD0E3C" w:rsidP="00BD0E3C">
      <w:pPr>
        <w:pStyle w:val="Body"/>
      </w:pPr>
      <w:r w:rsidRPr="00BD0E3C">
        <w:t>Tallensin tämän näppäinyhdistelmällä CTRL+O,</w:t>
      </w:r>
      <w:r>
        <w:t xml:space="preserve"> painoin ENTER ja sitten poistuin näppäinyhdistelmällä CTRL+X.</w:t>
      </w:r>
    </w:p>
    <w:p w14:paraId="20672721" w14:textId="2517CDD6" w:rsidR="00BD0E3C" w:rsidRDefault="00110BB4" w:rsidP="00BD0E3C">
      <w:pPr>
        <w:pStyle w:val="Body"/>
      </w:pPr>
      <w:r>
        <w:t>Lopuksi</w:t>
      </w:r>
      <w:r w:rsidR="00BD0E3C">
        <w:t xml:space="preserve"> yritin ajaa ”</w:t>
      </w:r>
      <w:proofErr w:type="spellStart"/>
      <w:r w:rsidR="00BD0E3C">
        <w:t>sudo</w:t>
      </w:r>
      <w:proofErr w:type="spellEnd"/>
      <w:r w:rsidR="00BD0E3C">
        <w:t xml:space="preserve"> </w:t>
      </w:r>
      <w:proofErr w:type="spellStart"/>
      <w:r w:rsidR="00BD0E3C">
        <w:t>apt-get</w:t>
      </w:r>
      <w:proofErr w:type="spellEnd"/>
      <w:r w:rsidR="00BD0E3C">
        <w:t xml:space="preserve"> </w:t>
      </w:r>
      <w:proofErr w:type="spellStart"/>
      <w:r w:rsidR="00BD0E3C">
        <w:t>update</w:t>
      </w:r>
      <w:proofErr w:type="spellEnd"/>
      <w:r w:rsidR="00BD0E3C">
        <w:t>” uudelleen ja se näyttää toimivan.</w:t>
      </w:r>
    </w:p>
    <w:p w14:paraId="7D3A826E" w14:textId="5D1018AA" w:rsidR="00BD0E3C" w:rsidRDefault="00BD0E3C" w:rsidP="00BD0E3C">
      <w:pPr>
        <w:pStyle w:val="Body"/>
      </w:pPr>
      <w:r w:rsidRPr="00BD0E3C">
        <w:lastRenderedPageBreak/>
        <w:drawing>
          <wp:inline distT="0" distB="0" distL="0" distR="0" wp14:anchorId="4D8F1B42" wp14:editId="73F8B06C">
            <wp:extent cx="5376808" cy="2349407"/>
            <wp:effectExtent l="0" t="0" r="0" b="0"/>
            <wp:docPr id="1165343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430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624" cy="2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E37" w14:textId="7E10BAD6" w:rsidR="00BD0E3C" w:rsidRDefault="00BD0E3C" w:rsidP="00BD0E3C">
      <w:pPr>
        <w:pStyle w:val="Body"/>
      </w:pPr>
      <w:r>
        <w:t>Ajoin vielä ”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” päivittääkseni kaiken ajan tasalle.</w:t>
      </w:r>
    </w:p>
    <w:p w14:paraId="2AB3F83C" w14:textId="6EE5A79F" w:rsidR="00110BB4" w:rsidRDefault="00AF3B9E" w:rsidP="00BD0E3C">
      <w:pPr>
        <w:pStyle w:val="Body"/>
      </w:pPr>
      <w:r>
        <w:t>Tehtävä on suoritettu, lopetusaika on 24.8.2025 klo 21:48.</w:t>
      </w:r>
    </w:p>
    <w:p w14:paraId="04436A1A" w14:textId="1F4E90D5" w:rsidR="00CF04B2" w:rsidRDefault="00CF04B2" w:rsidP="00F66408">
      <w:pPr>
        <w:pStyle w:val="Heading2"/>
      </w:pPr>
      <w:r w:rsidRPr="00CF04B2">
        <w:t>k) Vapaaehtoinen bonus: suosikkiohjelmani Linuxilla. Tee ja raportoi jokin yksinkertainen toimenpide haluamallasi Linux-ohjelmalla</w:t>
      </w:r>
      <w:r>
        <w:t>:</w:t>
      </w:r>
    </w:p>
    <w:p w14:paraId="65A87D46" w14:textId="18232296" w:rsidR="00CF04B2" w:rsidRDefault="005005D3" w:rsidP="00D77278">
      <w:pPr>
        <w:pStyle w:val="Body"/>
      </w:pPr>
      <w:r>
        <w:t>Suosikkiohjelmani Linuxilla on terminaali</w:t>
      </w:r>
      <w:r w:rsidR="008134CD">
        <w:t>.</w:t>
      </w:r>
    </w:p>
    <w:p w14:paraId="719ECCA4" w14:textId="0674B299" w:rsidR="000B1E7D" w:rsidRDefault="000B1E7D" w:rsidP="00D77278">
      <w:pPr>
        <w:pStyle w:val="Body"/>
      </w:pPr>
      <w:r>
        <w:t>Tehtävä aloitettu 24.8.2025 klo 21:55. Etsin netistä jotain pientä kivaa mitä vois tehdä terminaalilla</w:t>
      </w:r>
      <w:r w:rsidR="00DE5BAF">
        <w:t xml:space="preserve">. </w:t>
      </w:r>
      <w:proofErr w:type="spellStart"/>
      <w:r w:rsidR="00DE5BAF">
        <w:t>Cowsay</w:t>
      </w:r>
      <w:proofErr w:type="spellEnd"/>
      <w:r w:rsidR="00DE5BAF">
        <w:t xml:space="preserve"> kuulosti mukavan helpolta ja kivalta. Asensin </w:t>
      </w:r>
      <w:proofErr w:type="spellStart"/>
      <w:r w:rsidR="00DE5BAF">
        <w:t>Cowsayn</w:t>
      </w:r>
      <w:proofErr w:type="spellEnd"/>
      <w:r w:rsidR="00DE5BAF">
        <w:t xml:space="preserve"> komennolla ”</w:t>
      </w:r>
      <w:proofErr w:type="spellStart"/>
      <w:r w:rsidR="00DE5BAF">
        <w:t>sudo</w:t>
      </w:r>
      <w:proofErr w:type="spellEnd"/>
      <w:r w:rsidR="00DE5BAF">
        <w:t xml:space="preserve"> </w:t>
      </w:r>
      <w:proofErr w:type="spellStart"/>
      <w:r w:rsidR="00DE5BAF">
        <w:t>apt-get</w:t>
      </w:r>
      <w:proofErr w:type="spellEnd"/>
      <w:r w:rsidR="00DE5BAF">
        <w:t xml:space="preserve"> </w:t>
      </w:r>
      <w:proofErr w:type="spellStart"/>
      <w:r w:rsidR="00DE5BAF">
        <w:t>install</w:t>
      </w:r>
      <w:proofErr w:type="spellEnd"/>
      <w:r w:rsidR="00DE5BAF">
        <w:t xml:space="preserve"> </w:t>
      </w:r>
      <w:proofErr w:type="spellStart"/>
      <w:r w:rsidR="00DE5BAF">
        <w:t>cowsay</w:t>
      </w:r>
      <w:proofErr w:type="spellEnd"/>
      <w:r w:rsidR="00DE5BAF">
        <w:t>”</w:t>
      </w:r>
      <w:r w:rsidR="00AC51EE">
        <w:t xml:space="preserve"> ja testasin sitä komennolla ”</w:t>
      </w:r>
      <w:proofErr w:type="spellStart"/>
      <w:r w:rsidR="00AC51EE">
        <w:t>cowsay</w:t>
      </w:r>
      <w:proofErr w:type="spellEnd"/>
      <w:r w:rsidR="00AC51EE">
        <w:t xml:space="preserve"> ”</w:t>
      </w:r>
      <w:proofErr w:type="spellStart"/>
      <w:r w:rsidR="00AC51EE">
        <w:t>Hello</w:t>
      </w:r>
      <w:proofErr w:type="spellEnd"/>
      <w:r w:rsidR="00AC51EE">
        <w:t xml:space="preserve">, </w:t>
      </w:r>
      <w:proofErr w:type="spellStart"/>
      <w:r w:rsidR="00AC51EE">
        <w:t>world</w:t>
      </w:r>
      <w:proofErr w:type="spellEnd"/>
      <w:r w:rsidR="00AC51EE">
        <w:t>!”</w:t>
      </w:r>
    </w:p>
    <w:p w14:paraId="53C89340" w14:textId="584D3452" w:rsidR="00D21663" w:rsidRDefault="00D21663" w:rsidP="000B1E7D">
      <w:pPr>
        <w:pStyle w:val="Body"/>
      </w:pPr>
      <w:r w:rsidRPr="00D21663">
        <w:drawing>
          <wp:inline distT="0" distB="0" distL="0" distR="0" wp14:anchorId="24DD2587" wp14:editId="0217DF72">
            <wp:extent cx="5374499" cy="3509866"/>
            <wp:effectExtent l="0" t="0" r="0" b="0"/>
            <wp:docPr id="147291377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3777" name="Picture 1" descr="A screenshot of a computer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636" cy="35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F756" w14:textId="30DA0BB6" w:rsidR="00D21663" w:rsidRDefault="00D21663" w:rsidP="000B1E7D">
      <w:pPr>
        <w:pStyle w:val="Body"/>
      </w:pPr>
      <w:r>
        <w:lastRenderedPageBreak/>
        <w:t>Tehtävän lopetusaika 24.8.2024 klo 21:58.</w:t>
      </w:r>
    </w:p>
    <w:p w14:paraId="2B788146" w14:textId="77777777" w:rsidR="00AC51EE" w:rsidRPr="00CF04B2" w:rsidRDefault="00AC51EE" w:rsidP="009E11A8">
      <w:pPr>
        <w:pStyle w:val="Heading2"/>
      </w:pPr>
    </w:p>
    <w:p w14:paraId="2BB12E51" w14:textId="77777777" w:rsidR="00CD3C1E" w:rsidRDefault="009E11A8" w:rsidP="00CD3C1E">
      <w:pPr>
        <w:pStyle w:val="Heading2"/>
        <w:rPr>
          <w:rStyle w:val="Heading2Char"/>
        </w:rPr>
      </w:pPr>
      <w:r w:rsidRPr="00CD3C1E">
        <w:rPr>
          <w:rStyle w:val="Heading2Char"/>
        </w:rPr>
        <w:t>Lähteet</w:t>
      </w:r>
    </w:p>
    <w:p w14:paraId="023B4430" w14:textId="26255C12" w:rsidR="00E45932" w:rsidRPr="000F4F04" w:rsidRDefault="006123BC" w:rsidP="00CD3C1E">
      <w:pPr>
        <w:pStyle w:val="Body"/>
        <w:rPr>
          <w:b/>
          <w:bCs/>
        </w:rPr>
      </w:pPr>
      <w:r w:rsidRPr="000F4F04">
        <w:rPr>
          <w:lang w:val="en-US"/>
        </w:rPr>
        <w:t>Heinonen, J.</w:t>
      </w:r>
      <w:r w:rsidR="000F4F04" w:rsidRPr="000F4F04">
        <w:rPr>
          <w:lang w:val="en-US"/>
        </w:rPr>
        <w:t xml:space="preserve"> </w:t>
      </w:r>
      <w:r w:rsidR="000E7110">
        <w:rPr>
          <w:lang w:val="en-US"/>
        </w:rPr>
        <w:t xml:space="preserve">17.8.2025. </w:t>
      </w:r>
      <w:r w:rsidR="000F4F04" w:rsidRPr="000F4F04">
        <w:rPr>
          <w:szCs w:val="26"/>
          <w:lang w:val="en-US"/>
        </w:rPr>
        <w:t xml:space="preserve">How to Install Linux to </w:t>
      </w:r>
      <w:proofErr w:type="spellStart"/>
      <w:r w:rsidR="000F4F04" w:rsidRPr="000F4F04">
        <w:rPr>
          <w:szCs w:val="26"/>
          <w:lang w:val="en-US"/>
        </w:rPr>
        <w:t>Virtualbox</w:t>
      </w:r>
      <w:proofErr w:type="spellEnd"/>
      <w:r w:rsidR="000F4F04" w:rsidRPr="000F4F04">
        <w:rPr>
          <w:szCs w:val="26"/>
          <w:lang w:val="en-US"/>
        </w:rPr>
        <w:t>?</w:t>
      </w:r>
      <w:r w:rsidR="000F4F04">
        <w:rPr>
          <w:b/>
          <w:bCs/>
          <w:lang w:val="en-US"/>
        </w:rPr>
        <w:t xml:space="preserve"> </w:t>
      </w:r>
      <w:r w:rsidR="000F4F04" w:rsidRPr="000F4F04">
        <w:t>Luettavissa:</w:t>
      </w:r>
      <w:r w:rsidR="000F4F04">
        <w:t xml:space="preserve"> </w:t>
      </w:r>
      <w:hyperlink r:id="rId16" w:history="1">
        <w:r w:rsidR="000E7110" w:rsidRPr="002C1BB4">
          <w:rPr>
            <w:rStyle w:val="Hyperlink"/>
          </w:rPr>
          <w:t>https://github.com/johannaheinonen/johanna-test-repo/blob/main/linux-20082025.md</w:t>
        </w:r>
      </w:hyperlink>
      <w:r w:rsidR="00E45932">
        <w:t xml:space="preserve"> Luettu 24.8.2025.</w:t>
      </w:r>
    </w:p>
    <w:p w14:paraId="6289595F" w14:textId="5EFBFCE1" w:rsidR="00E45932" w:rsidRPr="00205861" w:rsidRDefault="00907A61" w:rsidP="00CD3C1E">
      <w:pPr>
        <w:pStyle w:val="Body"/>
        <w:rPr>
          <w:lang w:val="en-US"/>
        </w:rPr>
      </w:pPr>
      <w:r w:rsidRPr="00205861">
        <w:rPr>
          <w:lang w:val="en-US"/>
        </w:rPr>
        <w:t>Watkins, D.</w:t>
      </w:r>
      <w:r w:rsidR="00205861" w:rsidRPr="00205861">
        <w:rPr>
          <w:lang w:val="en-US"/>
        </w:rPr>
        <w:t xml:space="preserve"> </w:t>
      </w:r>
      <w:r w:rsidR="00205861">
        <w:rPr>
          <w:lang w:val="en-US"/>
        </w:rPr>
        <w:t xml:space="preserve">17.11.2021. </w:t>
      </w:r>
      <w:r w:rsidR="00205861" w:rsidRPr="00205861">
        <w:rPr>
          <w:lang w:val="en-US"/>
        </w:rPr>
        <w:t xml:space="preserve">3 interesting ways to use the Linux </w:t>
      </w:r>
      <w:proofErr w:type="spellStart"/>
      <w:r w:rsidR="00205861" w:rsidRPr="00205861">
        <w:rPr>
          <w:lang w:val="en-US"/>
        </w:rPr>
        <w:t>cowsay</w:t>
      </w:r>
      <w:proofErr w:type="spellEnd"/>
      <w:r w:rsidR="00205861" w:rsidRPr="00205861">
        <w:rPr>
          <w:lang w:val="en-US"/>
        </w:rPr>
        <w:t xml:space="preserve"> command</w:t>
      </w:r>
      <w:r w:rsidR="00205861">
        <w:rPr>
          <w:lang w:val="en-US"/>
        </w:rPr>
        <w:t xml:space="preserve">. </w:t>
      </w:r>
      <w:proofErr w:type="spellStart"/>
      <w:r w:rsidR="00205861">
        <w:rPr>
          <w:lang w:val="en-US"/>
        </w:rPr>
        <w:t>Luettavissa</w:t>
      </w:r>
      <w:proofErr w:type="spellEnd"/>
      <w:r w:rsidR="00205861">
        <w:rPr>
          <w:lang w:val="en-US"/>
        </w:rPr>
        <w:t>:</w:t>
      </w:r>
      <w:r w:rsidRPr="00205861">
        <w:rPr>
          <w:lang w:val="en-US"/>
        </w:rPr>
        <w:t xml:space="preserve"> </w:t>
      </w:r>
      <w:hyperlink r:id="rId17" w:history="1">
        <w:r w:rsidR="00205861" w:rsidRPr="002C1BB4">
          <w:rPr>
            <w:rStyle w:val="Hyperlink"/>
          </w:rPr>
          <w:t>https://opensource.com/article/21/11/linux-cowsay-command</w:t>
        </w:r>
      </w:hyperlink>
      <w:r w:rsidR="00E45932">
        <w:t xml:space="preserve"> Luettu 24.8.2025</w:t>
      </w:r>
      <w:r w:rsidR="000B0CCC">
        <w:t>.</w:t>
      </w:r>
    </w:p>
    <w:sectPr w:rsidR="00E45932" w:rsidRPr="00205861" w:rsidSect="006F62E5">
      <w:headerReference w:type="default" r:id="rId18"/>
      <w:footerReference w:type="default" r:id="rId19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20CC9" w14:textId="77777777" w:rsidR="00555203" w:rsidRDefault="00555203" w:rsidP="00850205">
      <w:pPr>
        <w:spacing w:after="0"/>
      </w:pPr>
      <w:r>
        <w:separator/>
      </w:r>
    </w:p>
  </w:endnote>
  <w:endnote w:type="continuationSeparator" w:id="0">
    <w:p w14:paraId="2722F465" w14:textId="77777777" w:rsidR="00555203" w:rsidRDefault="00555203" w:rsidP="00850205">
      <w:pPr>
        <w:spacing w:after="0"/>
      </w:pPr>
      <w:r>
        <w:continuationSeparator/>
      </w:r>
    </w:p>
  </w:endnote>
  <w:endnote w:type="continuationNotice" w:id="1">
    <w:p w14:paraId="2BC5C712" w14:textId="77777777" w:rsidR="00555203" w:rsidRDefault="005552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89906" w14:textId="77777777" w:rsidR="0090646F" w:rsidRDefault="0090646F" w:rsidP="0090646F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D2BF2" w14:textId="77777777" w:rsidR="00555203" w:rsidRDefault="00555203" w:rsidP="00850205">
      <w:pPr>
        <w:spacing w:after="0"/>
      </w:pPr>
      <w:r>
        <w:separator/>
      </w:r>
    </w:p>
  </w:footnote>
  <w:footnote w:type="continuationSeparator" w:id="0">
    <w:p w14:paraId="1CDE197A" w14:textId="77777777" w:rsidR="00555203" w:rsidRDefault="00555203" w:rsidP="00850205">
      <w:pPr>
        <w:spacing w:after="0"/>
      </w:pPr>
      <w:r>
        <w:continuationSeparator/>
      </w:r>
    </w:p>
  </w:footnote>
  <w:footnote w:type="continuationNotice" w:id="1">
    <w:p w14:paraId="5A232128" w14:textId="77777777" w:rsidR="00555203" w:rsidRDefault="0055520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D5D68" w14:textId="2CB2B820" w:rsidR="00700F1C" w:rsidRPr="00AC1D64" w:rsidRDefault="001807DB" w:rsidP="00F45770">
    <w:pPr>
      <w:tabs>
        <w:tab w:val="left" w:pos="5216"/>
        <w:tab w:val="left" w:pos="9129"/>
      </w:tabs>
      <w:rPr>
        <w:bCs/>
      </w:rPr>
    </w:pPr>
    <w:r>
      <w:rPr>
        <w:rStyle w:val="Syttkentt"/>
      </w:rPr>
      <w:t>Rauli Saresoja</w:t>
    </w:r>
    <w:r w:rsidR="00700F1C" w:rsidRPr="00084382">
      <w:tab/>
    </w:r>
    <w:r w:rsidR="00AC1D64">
      <w:rPr>
        <w:rStyle w:val="Bold"/>
        <w:b w:val="0"/>
        <w:bCs/>
      </w:rPr>
      <w:t>Tehtävä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CD3C1E">
      <w:rPr>
        <w:noProof/>
      </w:rPr>
      <w:t>5</w:t>
    </w:r>
    <w:r w:rsidR="00227046">
      <w:rPr>
        <w:noProof/>
      </w:rPr>
      <w:fldChar w:fldCharType="end"/>
    </w:r>
    <w:r w:rsidR="00700F1C" w:rsidRPr="002E7EDD">
      <w:t>)</w:t>
    </w:r>
  </w:p>
  <w:p w14:paraId="7CE52656" w14:textId="635F471C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  <w:r w:rsidR="0090646F">
      <w:tab/>
    </w:r>
    <w:r w:rsidR="0090646F">
      <w:rPr>
        <w:lang w:val="en-US"/>
      </w:rPr>
      <w:fldChar w:fldCharType="begin"/>
    </w:r>
    <w:r w:rsidR="0090646F">
      <w:instrText xml:space="preserve"> TIME \@ "d.M.yyyy" </w:instrText>
    </w:r>
    <w:r w:rsidR="0090646F">
      <w:rPr>
        <w:lang w:val="en-US"/>
      </w:rPr>
      <w:fldChar w:fldCharType="separate"/>
    </w:r>
    <w:r w:rsidR="00123CCF">
      <w:rPr>
        <w:noProof/>
      </w:rPr>
      <w:t>24.8.2025</w:t>
    </w:r>
    <w:r w:rsidR="0090646F">
      <w:rPr>
        <w:lang w:val="en-US"/>
      </w:rPr>
      <w:fldChar w:fldCharType="end"/>
    </w:r>
  </w:p>
  <w:p w14:paraId="3CDEC43D" w14:textId="77777777" w:rsidR="00AC1D64" w:rsidRPr="00AC1D64" w:rsidRDefault="00AC1D64" w:rsidP="00AC1D64">
    <w:pPr>
      <w:tabs>
        <w:tab w:val="left" w:pos="5216"/>
        <w:tab w:val="left" w:pos="9129"/>
      </w:tabs>
      <w:rPr>
        <w:lang w:val="en-US"/>
      </w:rPr>
    </w:pPr>
    <w:r w:rsidRPr="00AC1D64">
      <w:rPr>
        <w:lang w:val="en-US"/>
      </w:rPr>
      <w:t>Linux-</w:t>
    </w:r>
    <w:proofErr w:type="spellStart"/>
    <w:r w:rsidRPr="00AC1D64">
      <w:rPr>
        <w:lang w:val="en-US"/>
      </w:rPr>
      <w:t>palvelimet</w:t>
    </w:r>
    <w:proofErr w:type="spellEnd"/>
    <w:r w:rsidRPr="00AC1D64">
      <w:rPr>
        <w:lang w:val="en-US"/>
      </w:rPr>
      <w:t xml:space="preserve"> - ICI003AS2A-3014</w:t>
    </w:r>
  </w:p>
  <w:p w14:paraId="5F1F778A" w14:textId="2CA42EF4" w:rsidR="00670E03" w:rsidRPr="001807DB" w:rsidRDefault="00670E03" w:rsidP="00F45770">
    <w:pPr>
      <w:tabs>
        <w:tab w:val="left" w:pos="5216"/>
        <w:tab w:val="left" w:pos="9129"/>
      </w:tabs>
    </w:pPr>
    <w:r w:rsidRPr="002E7ED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istParagraph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16352BE5"/>
    <w:multiLevelType w:val="multilevel"/>
    <w:tmpl w:val="66F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B63C9"/>
    <w:multiLevelType w:val="multilevel"/>
    <w:tmpl w:val="AA78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465F1"/>
    <w:multiLevelType w:val="multilevel"/>
    <w:tmpl w:val="584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4206"/>
    <w:multiLevelType w:val="multilevel"/>
    <w:tmpl w:val="42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E258D"/>
    <w:multiLevelType w:val="multilevel"/>
    <w:tmpl w:val="739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A7A4A"/>
    <w:multiLevelType w:val="multilevel"/>
    <w:tmpl w:val="75B6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06777387">
    <w:abstractNumId w:val="8"/>
  </w:num>
  <w:num w:numId="2" w16cid:durableId="149365989">
    <w:abstractNumId w:val="9"/>
  </w:num>
  <w:num w:numId="3" w16cid:durableId="1304696293">
    <w:abstractNumId w:val="1"/>
  </w:num>
  <w:num w:numId="4" w16cid:durableId="88359301">
    <w:abstractNumId w:val="0"/>
  </w:num>
  <w:num w:numId="5" w16cid:durableId="1629894008">
    <w:abstractNumId w:val="3"/>
  </w:num>
  <w:num w:numId="6" w16cid:durableId="599291093">
    <w:abstractNumId w:val="5"/>
  </w:num>
  <w:num w:numId="7" w16cid:durableId="795755021">
    <w:abstractNumId w:val="7"/>
  </w:num>
  <w:num w:numId="8" w16cid:durableId="1588536867">
    <w:abstractNumId w:val="4"/>
  </w:num>
  <w:num w:numId="9" w16cid:durableId="741680851">
    <w:abstractNumId w:val="2"/>
  </w:num>
  <w:num w:numId="10" w16cid:durableId="584922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F7"/>
    <w:rsid w:val="000000F3"/>
    <w:rsid w:val="000042AE"/>
    <w:rsid w:val="00004AFB"/>
    <w:rsid w:val="00006E5E"/>
    <w:rsid w:val="0001032D"/>
    <w:rsid w:val="000155F9"/>
    <w:rsid w:val="00017743"/>
    <w:rsid w:val="00021EEF"/>
    <w:rsid w:val="000230B3"/>
    <w:rsid w:val="000253E7"/>
    <w:rsid w:val="00026E24"/>
    <w:rsid w:val="00026E65"/>
    <w:rsid w:val="00030397"/>
    <w:rsid w:val="00030CAB"/>
    <w:rsid w:val="0003121D"/>
    <w:rsid w:val="00031302"/>
    <w:rsid w:val="00031A52"/>
    <w:rsid w:val="00031C6C"/>
    <w:rsid w:val="000325E9"/>
    <w:rsid w:val="00033084"/>
    <w:rsid w:val="0003490F"/>
    <w:rsid w:val="00035733"/>
    <w:rsid w:val="000369F2"/>
    <w:rsid w:val="00037867"/>
    <w:rsid w:val="0004018B"/>
    <w:rsid w:val="0004072B"/>
    <w:rsid w:val="0004416A"/>
    <w:rsid w:val="00046CE4"/>
    <w:rsid w:val="000518FD"/>
    <w:rsid w:val="0005230A"/>
    <w:rsid w:val="000558ED"/>
    <w:rsid w:val="0005608A"/>
    <w:rsid w:val="00056558"/>
    <w:rsid w:val="000625A7"/>
    <w:rsid w:val="00064A77"/>
    <w:rsid w:val="000653A0"/>
    <w:rsid w:val="0006583A"/>
    <w:rsid w:val="000672E7"/>
    <w:rsid w:val="000704E2"/>
    <w:rsid w:val="00074480"/>
    <w:rsid w:val="000746A2"/>
    <w:rsid w:val="00075100"/>
    <w:rsid w:val="0007699C"/>
    <w:rsid w:val="000804A1"/>
    <w:rsid w:val="0008228A"/>
    <w:rsid w:val="00084382"/>
    <w:rsid w:val="00087CCD"/>
    <w:rsid w:val="0009091F"/>
    <w:rsid w:val="000926F7"/>
    <w:rsid w:val="000939ED"/>
    <w:rsid w:val="00097D86"/>
    <w:rsid w:val="000A165F"/>
    <w:rsid w:val="000A198E"/>
    <w:rsid w:val="000A3990"/>
    <w:rsid w:val="000A3B07"/>
    <w:rsid w:val="000A68C7"/>
    <w:rsid w:val="000A716A"/>
    <w:rsid w:val="000B0BF1"/>
    <w:rsid w:val="000B0CCC"/>
    <w:rsid w:val="000B1E7D"/>
    <w:rsid w:val="000B43C1"/>
    <w:rsid w:val="000B5AC0"/>
    <w:rsid w:val="000C1744"/>
    <w:rsid w:val="000C20B0"/>
    <w:rsid w:val="000C2E03"/>
    <w:rsid w:val="000C7094"/>
    <w:rsid w:val="000D186A"/>
    <w:rsid w:val="000D1F8F"/>
    <w:rsid w:val="000D67A6"/>
    <w:rsid w:val="000D7599"/>
    <w:rsid w:val="000D7A25"/>
    <w:rsid w:val="000D7E81"/>
    <w:rsid w:val="000E1EBC"/>
    <w:rsid w:val="000E3CDC"/>
    <w:rsid w:val="000E5062"/>
    <w:rsid w:val="000E6D85"/>
    <w:rsid w:val="000E7110"/>
    <w:rsid w:val="000E7180"/>
    <w:rsid w:val="000F0E6D"/>
    <w:rsid w:val="000F20AD"/>
    <w:rsid w:val="000F29E4"/>
    <w:rsid w:val="000F4F04"/>
    <w:rsid w:val="000F6C34"/>
    <w:rsid w:val="000F700A"/>
    <w:rsid w:val="001018DD"/>
    <w:rsid w:val="00103E83"/>
    <w:rsid w:val="00104F40"/>
    <w:rsid w:val="0010540C"/>
    <w:rsid w:val="001062EF"/>
    <w:rsid w:val="00110BB4"/>
    <w:rsid w:val="00111757"/>
    <w:rsid w:val="001117B2"/>
    <w:rsid w:val="00111CCE"/>
    <w:rsid w:val="00113896"/>
    <w:rsid w:val="00113D4E"/>
    <w:rsid w:val="00113EF3"/>
    <w:rsid w:val="00115846"/>
    <w:rsid w:val="00116F19"/>
    <w:rsid w:val="001174AD"/>
    <w:rsid w:val="00117A0C"/>
    <w:rsid w:val="00120BB5"/>
    <w:rsid w:val="00121168"/>
    <w:rsid w:val="00122275"/>
    <w:rsid w:val="00122635"/>
    <w:rsid w:val="00122CC2"/>
    <w:rsid w:val="00123C1B"/>
    <w:rsid w:val="00123CCF"/>
    <w:rsid w:val="00125FEB"/>
    <w:rsid w:val="00126F17"/>
    <w:rsid w:val="00130E6D"/>
    <w:rsid w:val="001311DD"/>
    <w:rsid w:val="00131B8D"/>
    <w:rsid w:val="001328F2"/>
    <w:rsid w:val="001352F4"/>
    <w:rsid w:val="001409D3"/>
    <w:rsid w:val="00144FED"/>
    <w:rsid w:val="00150AAD"/>
    <w:rsid w:val="00150E23"/>
    <w:rsid w:val="00151A4B"/>
    <w:rsid w:val="00157FB7"/>
    <w:rsid w:val="00161124"/>
    <w:rsid w:val="001632FD"/>
    <w:rsid w:val="00165569"/>
    <w:rsid w:val="00165885"/>
    <w:rsid w:val="001668CB"/>
    <w:rsid w:val="00174CCE"/>
    <w:rsid w:val="001777F0"/>
    <w:rsid w:val="001807DB"/>
    <w:rsid w:val="00180B42"/>
    <w:rsid w:val="00182855"/>
    <w:rsid w:val="00182B55"/>
    <w:rsid w:val="00183597"/>
    <w:rsid w:val="001853CA"/>
    <w:rsid w:val="001855A5"/>
    <w:rsid w:val="00185B3E"/>
    <w:rsid w:val="0019152D"/>
    <w:rsid w:val="00191CA9"/>
    <w:rsid w:val="00192F9B"/>
    <w:rsid w:val="001942DB"/>
    <w:rsid w:val="001A1302"/>
    <w:rsid w:val="001A474D"/>
    <w:rsid w:val="001A60DB"/>
    <w:rsid w:val="001A7B4F"/>
    <w:rsid w:val="001B0334"/>
    <w:rsid w:val="001B21F2"/>
    <w:rsid w:val="001B392F"/>
    <w:rsid w:val="001B5177"/>
    <w:rsid w:val="001B560A"/>
    <w:rsid w:val="001C1D02"/>
    <w:rsid w:val="001C6A74"/>
    <w:rsid w:val="001D54CB"/>
    <w:rsid w:val="001E1228"/>
    <w:rsid w:val="001E15D0"/>
    <w:rsid w:val="001E2737"/>
    <w:rsid w:val="001E2984"/>
    <w:rsid w:val="001E3271"/>
    <w:rsid w:val="001E339B"/>
    <w:rsid w:val="001E3406"/>
    <w:rsid w:val="001F42A7"/>
    <w:rsid w:val="001F55FC"/>
    <w:rsid w:val="001F5667"/>
    <w:rsid w:val="001F5800"/>
    <w:rsid w:val="002019B0"/>
    <w:rsid w:val="00202ECB"/>
    <w:rsid w:val="00203DE8"/>
    <w:rsid w:val="00205861"/>
    <w:rsid w:val="00206353"/>
    <w:rsid w:val="00210F4D"/>
    <w:rsid w:val="00211024"/>
    <w:rsid w:val="002126CB"/>
    <w:rsid w:val="00212C6F"/>
    <w:rsid w:val="002148E4"/>
    <w:rsid w:val="00220750"/>
    <w:rsid w:val="002209EC"/>
    <w:rsid w:val="0022190D"/>
    <w:rsid w:val="002238FF"/>
    <w:rsid w:val="002257C1"/>
    <w:rsid w:val="002264DB"/>
    <w:rsid w:val="00227046"/>
    <w:rsid w:val="002305F7"/>
    <w:rsid w:val="00230954"/>
    <w:rsid w:val="002318A2"/>
    <w:rsid w:val="0023202E"/>
    <w:rsid w:val="0023285A"/>
    <w:rsid w:val="00232F32"/>
    <w:rsid w:val="00233A7A"/>
    <w:rsid w:val="002344D8"/>
    <w:rsid w:val="00235B74"/>
    <w:rsid w:val="00235EFB"/>
    <w:rsid w:val="00239D83"/>
    <w:rsid w:val="002403E9"/>
    <w:rsid w:val="002413CC"/>
    <w:rsid w:val="00241A7D"/>
    <w:rsid w:val="002427A4"/>
    <w:rsid w:val="00242B01"/>
    <w:rsid w:val="00245C20"/>
    <w:rsid w:val="00245E0A"/>
    <w:rsid w:val="00246845"/>
    <w:rsid w:val="00246D69"/>
    <w:rsid w:val="00247773"/>
    <w:rsid w:val="00247BE7"/>
    <w:rsid w:val="002500D2"/>
    <w:rsid w:val="00250214"/>
    <w:rsid w:val="00253DEB"/>
    <w:rsid w:val="00253F62"/>
    <w:rsid w:val="00254BEB"/>
    <w:rsid w:val="0025518A"/>
    <w:rsid w:val="002562C1"/>
    <w:rsid w:val="0026240E"/>
    <w:rsid w:val="00262604"/>
    <w:rsid w:val="00262D65"/>
    <w:rsid w:val="0026486D"/>
    <w:rsid w:val="0027294B"/>
    <w:rsid w:val="0027502C"/>
    <w:rsid w:val="00276853"/>
    <w:rsid w:val="002842B2"/>
    <w:rsid w:val="002846AF"/>
    <w:rsid w:val="00284F63"/>
    <w:rsid w:val="00286FE3"/>
    <w:rsid w:val="00287DC6"/>
    <w:rsid w:val="002901B9"/>
    <w:rsid w:val="0029313C"/>
    <w:rsid w:val="00293B0E"/>
    <w:rsid w:val="002957FC"/>
    <w:rsid w:val="00295B78"/>
    <w:rsid w:val="00296B64"/>
    <w:rsid w:val="002A1044"/>
    <w:rsid w:val="002A1D13"/>
    <w:rsid w:val="002A225B"/>
    <w:rsid w:val="002A28F1"/>
    <w:rsid w:val="002A2DC9"/>
    <w:rsid w:val="002A315A"/>
    <w:rsid w:val="002A76BE"/>
    <w:rsid w:val="002B12B0"/>
    <w:rsid w:val="002B1DF4"/>
    <w:rsid w:val="002B454C"/>
    <w:rsid w:val="002B4BC9"/>
    <w:rsid w:val="002B740F"/>
    <w:rsid w:val="002C0080"/>
    <w:rsid w:val="002C0C54"/>
    <w:rsid w:val="002C3D5A"/>
    <w:rsid w:val="002C5F0F"/>
    <w:rsid w:val="002C61FC"/>
    <w:rsid w:val="002C744E"/>
    <w:rsid w:val="002D1A0A"/>
    <w:rsid w:val="002D450F"/>
    <w:rsid w:val="002D4D09"/>
    <w:rsid w:val="002D53D3"/>
    <w:rsid w:val="002D6458"/>
    <w:rsid w:val="002D7579"/>
    <w:rsid w:val="002D76E4"/>
    <w:rsid w:val="002E050F"/>
    <w:rsid w:val="002E0FFA"/>
    <w:rsid w:val="002E4099"/>
    <w:rsid w:val="002E41B6"/>
    <w:rsid w:val="002E46A6"/>
    <w:rsid w:val="002E4E60"/>
    <w:rsid w:val="002E5537"/>
    <w:rsid w:val="002E610A"/>
    <w:rsid w:val="002E659F"/>
    <w:rsid w:val="002E7EDD"/>
    <w:rsid w:val="002F42BC"/>
    <w:rsid w:val="002F58A8"/>
    <w:rsid w:val="00300B16"/>
    <w:rsid w:val="00301F99"/>
    <w:rsid w:val="003062F7"/>
    <w:rsid w:val="00306CA2"/>
    <w:rsid w:val="00306EFD"/>
    <w:rsid w:val="00310B74"/>
    <w:rsid w:val="003129CC"/>
    <w:rsid w:val="00313631"/>
    <w:rsid w:val="003163D2"/>
    <w:rsid w:val="00316D8E"/>
    <w:rsid w:val="0032350D"/>
    <w:rsid w:val="00324A08"/>
    <w:rsid w:val="00326B16"/>
    <w:rsid w:val="00326F8C"/>
    <w:rsid w:val="003275E3"/>
    <w:rsid w:val="00333678"/>
    <w:rsid w:val="00334B4F"/>
    <w:rsid w:val="00335373"/>
    <w:rsid w:val="00336A0C"/>
    <w:rsid w:val="00340BC6"/>
    <w:rsid w:val="00340C31"/>
    <w:rsid w:val="00343378"/>
    <w:rsid w:val="00343F5E"/>
    <w:rsid w:val="00344A79"/>
    <w:rsid w:val="00350B27"/>
    <w:rsid w:val="00351496"/>
    <w:rsid w:val="00355085"/>
    <w:rsid w:val="00362079"/>
    <w:rsid w:val="003646A5"/>
    <w:rsid w:val="00370898"/>
    <w:rsid w:val="003716EE"/>
    <w:rsid w:val="00371E9C"/>
    <w:rsid w:val="00372E83"/>
    <w:rsid w:val="0037634B"/>
    <w:rsid w:val="0037663A"/>
    <w:rsid w:val="0038101A"/>
    <w:rsid w:val="0038109A"/>
    <w:rsid w:val="0038615D"/>
    <w:rsid w:val="00390188"/>
    <w:rsid w:val="00390962"/>
    <w:rsid w:val="0039176E"/>
    <w:rsid w:val="00392494"/>
    <w:rsid w:val="00393E09"/>
    <w:rsid w:val="00395AC4"/>
    <w:rsid w:val="0039696A"/>
    <w:rsid w:val="00396D01"/>
    <w:rsid w:val="003A127A"/>
    <w:rsid w:val="003A2FDC"/>
    <w:rsid w:val="003A38F4"/>
    <w:rsid w:val="003A3FAC"/>
    <w:rsid w:val="003A4192"/>
    <w:rsid w:val="003A70E0"/>
    <w:rsid w:val="003B4D6E"/>
    <w:rsid w:val="003B706B"/>
    <w:rsid w:val="003C000B"/>
    <w:rsid w:val="003C1541"/>
    <w:rsid w:val="003C16C3"/>
    <w:rsid w:val="003C2FE2"/>
    <w:rsid w:val="003D3F9D"/>
    <w:rsid w:val="003D4525"/>
    <w:rsid w:val="003D5490"/>
    <w:rsid w:val="003D67A8"/>
    <w:rsid w:val="003E428D"/>
    <w:rsid w:val="003E5786"/>
    <w:rsid w:val="003E5FA3"/>
    <w:rsid w:val="003F0956"/>
    <w:rsid w:val="003F16A5"/>
    <w:rsid w:val="003F188C"/>
    <w:rsid w:val="003F403F"/>
    <w:rsid w:val="003F6815"/>
    <w:rsid w:val="003F68CB"/>
    <w:rsid w:val="003F72FA"/>
    <w:rsid w:val="00400B20"/>
    <w:rsid w:val="00401EB9"/>
    <w:rsid w:val="0040297E"/>
    <w:rsid w:val="004046B7"/>
    <w:rsid w:val="00404A78"/>
    <w:rsid w:val="00406AC5"/>
    <w:rsid w:val="004107A7"/>
    <w:rsid w:val="00411BC8"/>
    <w:rsid w:val="00415DD0"/>
    <w:rsid w:val="0042002C"/>
    <w:rsid w:val="004206AF"/>
    <w:rsid w:val="00422262"/>
    <w:rsid w:val="004265A1"/>
    <w:rsid w:val="00430380"/>
    <w:rsid w:val="00431603"/>
    <w:rsid w:val="004342D6"/>
    <w:rsid w:val="0043633D"/>
    <w:rsid w:val="00440830"/>
    <w:rsid w:val="00440D33"/>
    <w:rsid w:val="00444177"/>
    <w:rsid w:val="00445558"/>
    <w:rsid w:val="00446CEB"/>
    <w:rsid w:val="0044756D"/>
    <w:rsid w:val="00455C6E"/>
    <w:rsid w:val="00456B1D"/>
    <w:rsid w:val="0046479C"/>
    <w:rsid w:val="00465AC6"/>
    <w:rsid w:val="00467CAC"/>
    <w:rsid w:val="00470905"/>
    <w:rsid w:val="00470CE2"/>
    <w:rsid w:val="004716D3"/>
    <w:rsid w:val="00472AC4"/>
    <w:rsid w:val="00474A77"/>
    <w:rsid w:val="004759E9"/>
    <w:rsid w:val="00475C06"/>
    <w:rsid w:val="0047705C"/>
    <w:rsid w:val="00480431"/>
    <w:rsid w:val="00481E46"/>
    <w:rsid w:val="00483C25"/>
    <w:rsid w:val="00486469"/>
    <w:rsid w:val="004919B5"/>
    <w:rsid w:val="004936DE"/>
    <w:rsid w:val="00493DD9"/>
    <w:rsid w:val="0049602F"/>
    <w:rsid w:val="004977AB"/>
    <w:rsid w:val="004A0EA0"/>
    <w:rsid w:val="004A1B79"/>
    <w:rsid w:val="004A28DF"/>
    <w:rsid w:val="004A31DF"/>
    <w:rsid w:val="004A6C45"/>
    <w:rsid w:val="004A7A20"/>
    <w:rsid w:val="004B0448"/>
    <w:rsid w:val="004B2A01"/>
    <w:rsid w:val="004B3EBA"/>
    <w:rsid w:val="004C10C3"/>
    <w:rsid w:val="004C15C1"/>
    <w:rsid w:val="004C391B"/>
    <w:rsid w:val="004C673E"/>
    <w:rsid w:val="004D1857"/>
    <w:rsid w:val="004D70DF"/>
    <w:rsid w:val="004E1D9F"/>
    <w:rsid w:val="004E3138"/>
    <w:rsid w:val="004F0211"/>
    <w:rsid w:val="004F0A25"/>
    <w:rsid w:val="004F0D48"/>
    <w:rsid w:val="004F1E84"/>
    <w:rsid w:val="004F3AAE"/>
    <w:rsid w:val="004F6111"/>
    <w:rsid w:val="004F6C82"/>
    <w:rsid w:val="005005D3"/>
    <w:rsid w:val="005015AA"/>
    <w:rsid w:val="00501EBC"/>
    <w:rsid w:val="0050326E"/>
    <w:rsid w:val="00503F20"/>
    <w:rsid w:val="005046DA"/>
    <w:rsid w:val="00504A88"/>
    <w:rsid w:val="00505D11"/>
    <w:rsid w:val="00507E8B"/>
    <w:rsid w:val="005104EE"/>
    <w:rsid w:val="00513ECD"/>
    <w:rsid w:val="0051469E"/>
    <w:rsid w:val="005153FF"/>
    <w:rsid w:val="00520FEC"/>
    <w:rsid w:val="005230FB"/>
    <w:rsid w:val="00524267"/>
    <w:rsid w:val="0052596B"/>
    <w:rsid w:val="005261A0"/>
    <w:rsid w:val="005269FE"/>
    <w:rsid w:val="00527687"/>
    <w:rsid w:val="00532B7B"/>
    <w:rsid w:val="005447AB"/>
    <w:rsid w:val="00547F8F"/>
    <w:rsid w:val="005511E2"/>
    <w:rsid w:val="0055260F"/>
    <w:rsid w:val="00552EDC"/>
    <w:rsid w:val="0055494E"/>
    <w:rsid w:val="00555203"/>
    <w:rsid w:val="00555745"/>
    <w:rsid w:val="00562A67"/>
    <w:rsid w:val="005653E4"/>
    <w:rsid w:val="0056626D"/>
    <w:rsid w:val="00567EE0"/>
    <w:rsid w:val="0057001C"/>
    <w:rsid w:val="00572BA8"/>
    <w:rsid w:val="0057443B"/>
    <w:rsid w:val="00574B39"/>
    <w:rsid w:val="00577F51"/>
    <w:rsid w:val="00581B80"/>
    <w:rsid w:val="00583896"/>
    <w:rsid w:val="00584932"/>
    <w:rsid w:val="00584A55"/>
    <w:rsid w:val="0058536E"/>
    <w:rsid w:val="00590662"/>
    <w:rsid w:val="00591EF9"/>
    <w:rsid w:val="005A2179"/>
    <w:rsid w:val="005A59F3"/>
    <w:rsid w:val="005A5A95"/>
    <w:rsid w:val="005A6C42"/>
    <w:rsid w:val="005B3BC8"/>
    <w:rsid w:val="005B4729"/>
    <w:rsid w:val="005B4DD9"/>
    <w:rsid w:val="005B4E96"/>
    <w:rsid w:val="005B4EED"/>
    <w:rsid w:val="005B7BBC"/>
    <w:rsid w:val="005B7CD2"/>
    <w:rsid w:val="005B7DB5"/>
    <w:rsid w:val="005C34A6"/>
    <w:rsid w:val="005C37B7"/>
    <w:rsid w:val="005C45C3"/>
    <w:rsid w:val="005C4C17"/>
    <w:rsid w:val="005C5C98"/>
    <w:rsid w:val="005C72E1"/>
    <w:rsid w:val="005C7EA4"/>
    <w:rsid w:val="005D0023"/>
    <w:rsid w:val="005D0A84"/>
    <w:rsid w:val="005D17DF"/>
    <w:rsid w:val="005D229D"/>
    <w:rsid w:val="005D6290"/>
    <w:rsid w:val="005D74B7"/>
    <w:rsid w:val="005D78F3"/>
    <w:rsid w:val="005E06AE"/>
    <w:rsid w:val="005E1DB3"/>
    <w:rsid w:val="005E1FA4"/>
    <w:rsid w:val="005E3B8F"/>
    <w:rsid w:val="005E4039"/>
    <w:rsid w:val="005E50AB"/>
    <w:rsid w:val="005E5AF8"/>
    <w:rsid w:val="005F2518"/>
    <w:rsid w:val="005F2983"/>
    <w:rsid w:val="005F4806"/>
    <w:rsid w:val="005F4922"/>
    <w:rsid w:val="006010FC"/>
    <w:rsid w:val="00601873"/>
    <w:rsid w:val="00602F28"/>
    <w:rsid w:val="0061038C"/>
    <w:rsid w:val="00611C05"/>
    <w:rsid w:val="006123BC"/>
    <w:rsid w:val="00613705"/>
    <w:rsid w:val="0061560B"/>
    <w:rsid w:val="00617D0D"/>
    <w:rsid w:val="00622D1E"/>
    <w:rsid w:val="006233A8"/>
    <w:rsid w:val="00624283"/>
    <w:rsid w:val="0062493E"/>
    <w:rsid w:val="00631637"/>
    <w:rsid w:val="00631928"/>
    <w:rsid w:val="0063265B"/>
    <w:rsid w:val="00632C62"/>
    <w:rsid w:val="00634A39"/>
    <w:rsid w:val="00635174"/>
    <w:rsid w:val="0063520F"/>
    <w:rsid w:val="00635536"/>
    <w:rsid w:val="00636079"/>
    <w:rsid w:val="006364A4"/>
    <w:rsid w:val="00636E30"/>
    <w:rsid w:val="006373A6"/>
    <w:rsid w:val="006406C0"/>
    <w:rsid w:val="00640F6D"/>
    <w:rsid w:val="006433E6"/>
    <w:rsid w:val="00643741"/>
    <w:rsid w:val="00645396"/>
    <w:rsid w:val="0064593B"/>
    <w:rsid w:val="0064716E"/>
    <w:rsid w:val="0064774F"/>
    <w:rsid w:val="00647C34"/>
    <w:rsid w:val="006555DF"/>
    <w:rsid w:val="00655CD3"/>
    <w:rsid w:val="006567F6"/>
    <w:rsid w:val="0066059F"/>
    <w:rsid w:val="00660850"/>
    <w:rsid w:val="0066088B"/>
    <w:rsid w:val="00662720"/>
    <w:rsid w:val="00665F66"/>
    <w:rsid w:val="00670423"/>
    <w:rsid w:val="00670E03"/>
    <w:rsid w:val="00676669"/>
    <w:rsid w:val="00677C96"/>
    <w:rsid w:val="00680667"/>
    <w:rsid w:val="006849AA"/>
    <w:rsid w:val="006860A7"/>
    <w:rsid w:val="006952F9"/>
    <w:rsid w:val="00695879"/>
    <w:rsid w:val="00695929"/>
    <w:rsid w:val="006A0191"/>
    <w:rsid w:val="006A0B59"/>
    <w:rsid w:val="006A5601"/>
    <w:rsid w:val="006A5BBE"/>
    <w:rsid w:val="006A5CE8"/>
    <w:rsid w:val="006A6BC5"/>
    <w:rsid w:val="006B0DD7"/>
    <w:rsid w:val="006B10CC"/>
    <w:rsid w:val="006B1C14"/>
    <w:rsid w:val="006B1C60"/>
    <w:rsid w:val="006B525D"/>
    <w:rsid w:val="006B7EA2"/>
    <w:rsid w:val="006C1C10"/>
    <w:rsid w:val="006C480B"/>
    <w:rsid w:val="006C4A40"/>
    <w:rsid w:val="006C64D6"/>
    <w:rsid w:val="006C74D6"/>
    <w:rsid w:val="006D0430"/>
    <w:rsid w:val="006D1A5E"/>
    <w:rsid w:val="006D21A3"/>
    <w:rsid w:val="006D2708"/>
    <w:rsid w:val="006E0958"/>
    <w:rsid w:val="006E2346"/>
    <w:rsid w:val="006E2B75"/>
    <w:rsid w:val="006E32C7"/>
    <w:rsid w:val="006E3593"/>
    <w:rsid w:val="006E3A17"/>
    <w:rsid w:val="006E6815"/>
    <w:rsid w:val="006E7905"/>
    <w:rsid w:val="006E7935"/>
    <w:rsid w:val="006E7BD1"/>
    <w:rsid w:val="006E7E14"/>
    <w:rsid w:val="006F1EB3"/>
    <w:rsid w:val="006F44C9"/>
    <w:rsid w:val="006F47DC"/>
    <w:rsid w:val="006F62E5"/>
    <w:rsid w:val="006F6825"/>
    <w:rsid w:val="006F737D"/>
    <w:rsid w:val="00700F1C"/>
    <w:rsid w:val="00703D56"/>
    <w:rsid w:val="00704B64"/>
    <w:rsid w:val="00710C48"/>
    <w:rsid w:val="00710DFE"/>
    <w:rsid w:val="00711F32"/>
    <w:rsid w:val="00712632"/>
    <w:rsid w:val="0071478E"/>
    <w:rsid w:val="00714F5A"/>
    <w:rsid w:val="007158C1"/>
    <w:rsid w:val="0071658E"/>
    <w:rsid w:val="007205A4"/>
    <w:rsid w:val="007259C0"/>
    <w:rsid w:val="00726EED"/>
    <w:rsid w:val="00727CF4"/>
    <w:rsid w:val="00734D18"/>
    <w:rsid w:val="007363DF"/>
    <w:rsid w:val="00737F51"/>
    <w:rsid w:val="007408FE"/>
    <w:rsid w:val="00746667"/>
    <w:rsid w:val="00746CED"/>
    <w:rsid w:val="007476AD"/>
    <w:rsid w:val="00750537"/>
    <w:rsid w:val="00757935"/>
    <w:rsid w:val="007604B4"/>
    <w:rsid w:val="007665B5"/>
    <w:rsid w:val="00766B61"/>
    <w:rsid w:val="00773233"/>
    <w:rsid w:val="00774715"/>
    <w:rsid w:val="00774C1A"/>
    <w:rsid w:val="00774F69"/>
    <w:rsid w:val="00777874"/>
    <w:rsid w:val="00784AC8"/>
    <w:rsid w:val="00785A97"/>
    <w:rsid w:val="007872E2"/>
    <w:rsid w:val="00787DDD"/>
    <w:rsid w:val="00794495"/>
    <w:rsid w:val="00795A24"/>
    <w:rsid w:val="0079639D"/>
    <w:rsid w:val="00796D35"/>
    <w:rsid w:val="00797BEB"/>
    <w:rsid w:val="007A0F7B"/>
    <w:rsid w:val="007A1C21"/>
    <w:rsid w:val="007A2D39"/>
    <w:rsid w:val="007A5E55"/>
    <w:rsid w:val="007B0697"/>
    <w:rsid w:val="007B1DBE"/>
    <w:rsid w:val="007B4053"/>
    <w:rsid w:val="007B41A7"/>
    <w:rsid w:val="007B6081"/>
    <w:rsid w:val="007B6D88"/>
    <w:rsid w:val="007C1E41"/>
    <w:rsid w:val="007C32E9"/>
    <w:rsid w:val="007D0A11"/>
    <w:rsid w:val="007D1F30"/>
    <w:rsid w:val="007D2160"/>
    <w:rsid w:val="007D3CE6"/>
    <w:rsid w:val="007E1A1F"/>
    <w:rsid w:val="007E3CE9"/>
    <w:rsid w:val="007E432A"/>
    <w:rsid w:val="007F3000"/>
    <w:rsid w:val="007F379D"/>
    <w:rsid w:val="007F4116"/>
    <w:rsid w:val="007F45FD"/>
    <w:rsid w:val="007F750B"/>
    <w:rsid w:val="00800FD7"/>
    <w:rsid w:val="00805F7A"/>
    <w:rsid w:val="00806D42"/>
    <w:rsid w:val="008101C3"/>
    <w:rsid w:val="00812422"/>
    <w:rsid w:val="0081301E"/>
    <w:rsid w:val="008134CD"/>
    <w:rsid w:val="00817936"/>
    <w:rsid w:val="00821E6D"/>
    <w:rsid w:val="0082330D"/>
    <w:rsid w:val="008270FB"/>
    <w:rsid w:val="008343DB"/>
    <w:rsid w:val="00836E95"/>
    <w:rsid w:val="00837696"/>
    <w:rsid w:val="0084401F"/>
    <w:rsid w:val="008456BC"/>
    <w:rsid w:val="00850205"/>
    <w:rsid w:val="00852C64"/>
    <w:rsid w:val="00852DE7"/>
    <w:rsid w:val="00853A21"/>
    <w:rsid w:val="00853CB9"/>
    <w:rsid w:val="00853D04"/>
    <w:rsid w:val="00856E38"/>
    <w:rsid w:val="00857260"/>
    <w:rsid w:val="0086071D"/>
    <w:rsid w:val="0086135B"/>
    <w:rsid w:val="008628F0"/>
    <w:rsid w:val="00862CC8"/>
    <w:rsid w:val="00862F59"/>
    <w:rsid w:val="008679FC"/>
    <w:rsid w:val="00871798"/>
    <w:rsid w:val="00872952"/>
    <w:rsid w:val="00872ED0"/>
    <w:rsid w:val="008744C3"/>
    <w:rsid w:val="00874826"/>
    <w:rsid w:val="00880ABC"/>
    <w:rsid w:val="00881FF0"/>
    <w:rsid w:val="00884432"/>
    <w:rsid w:val="00884D9D"/>
    <w:rsid w:val="00891384"/>
    <w:rsid w:val="008917D2"/>
    <w:rsid w:val="00897988"/>
    <w:rsid w:val="008A3184"/>
    <w:rsid w:val="008A3387"/>
    <w:rsid w:val="008A3566"/>
    <w:rsid w:val="008A5199"/>
    <w:rsid w:val="008A6E75"/>
    <w:rsid w:val="008B1845"/>
    <w:rsid w:val="008B1E70"/>
    <w:rsid w:val="008B2303"/>
    <w:rsid w:val="008B2445"/>
    <w:rsid w:val="008C3D20"/>
    <w:rsid w:val="008D017B"/>
    <w:rsid w:val="008D253D"/>
    <w:rsid w:val="008D2A31"/>
    <w:rsid w:val="008D2F93"/>
    <w:rsid w:val="008D3C0F"/>
    <w:rsid w:val="008E045D"/>
    <w:rsid w:val="008E44E1"/>
    <w:rsid w:val="008E4640"/>
    <w:rsid w:val="008E555C"/>
    <w:rsid w:val="008E5CD6"/>
    <w:rsid w:val="008E6B6A"/>
    <w:rsid w:val="008E72A1"/>
    <w:rsid w:val="008F23E4"/>
    <w:rsid w:val="008F54C4"/>
    <w:rsid w:val="008F5569"/>
    <w:rsid w:val="008F56D1"/>
    <w:rsid w:val="008F5A17"/>
    <w:rsid w:val="008F66ED"/>
    <w:rsid w:val="00900991"/>
    <w:rsid w:val="0090226A"/>
    <w:rsid w:val="00902566"/>
    <w:rsid w:val="00902674"/>
    <w:rsid w:val="00903B4D"/>
    <w:rsid w:val="00904245"/>
    <w:rsid w:val="00905710"/>
    <w:rsid w:val="0090646F"/>
    <w:rsid w:val="00906AC8"/>
    <w:rsid w:val="00907A61"/>
    <w:rsid w:val="009119F5"/>
    <w:rsid w:val="00913D88"/>
    <w:rsid w:val="009144F1"/>
    <w:rsid w:val="00917157"/>
    <w:rsid w:val="009172FF"/>
    <w:rsid w:val="00923BCE"/>
    <w:rsid w:val="0092423F"/>
    <w:rsid w:val="009243E4"/>
    <w:rsid w:val="0093541C"/>
    <w:rsid w:val="009359BC"/>
    <w:rsid w:val="00942E9E"/>
    <w:rsid w:val="00946133"/>
    <w:rsid w:val="009467A9"/>
    <w:rsid w:val="009505F7"/>
    <w:rsid w:val="00950D24"/>
    <w:rsid w:val="00951433"/>
    <w:rsid w:val="00951686"/>
    <w:rsid w:val="00953DF3"/>
    <w:rsid w:val="00954907"/>
    <w:rsid w:val="009557A4"/>
    <w:rsid w:val="00956481"/>
    <w:rsid w:val="00961DED"/>
    <w:rsid w:val="009636E7"/>
    <w:rsid w:val="0096380A"/>
    <w:rsid w:val="00964042"/>
    <w:rsid w:val="009653BC"/>
    <w:rsid w:val="009655D9"/>
    <w:rsid w:val="00974AA8"/>
    <w:rsid w:val="00976055"/>
    <w:rsid w:val="009808BE"/>
    <w:rsid w:val="00985451"/>
    <w:rsid w:val="00985F3E"/>
    <w:rsid w:val="0099007D"/>
    <w:rsid w:val="00991F88"/>
    <w:rsid w:val="00992D95"/>
    <w:rsid w:val="00996643"/>
    <w:rsid w:val="009A0658"/>
    <w:rsid w:val="009A0F9B"/>
    <w:rsid w:val="009A143B"/>
    <w:rsid w:val="009A2787"/>
    <w:rsid w:val="009A3542"/>
    <w:rsid w:val="009A3D9E"/>
    <w:rsid w:val="009A436B"/>
    <w:rsid w:val="009A512D"/>
    <w:rsid w:val="009A6877"/>
    <w:rsid w:val="009A7120"/>
    <w:rsid w:val="009A7820"/>
    <w:rsid w:val="009B03FB"/>
    <w:rsid w:val="009B5211"/>
    <w:rsid w:val="009B7E56"/>
    <w:rsid w:val="009C3810"/>
    <w:rsid w:val="009C7618"/>
    <w:rsid w:val="009D0520"/>
    <w:rsid w:val="009D284E"/>
    <w:rsid w:val="009D37B4"/>
    <w:rsid w:val="009D70DB"/>
    <w:rsid w:val="009E00DD"/>
    <w:rsid w:val="009E11A8"/>
    <w:rsid w:val="009E1E3C"/>
    <w:rsid w:val="009E52BE"/>
    <w:rsid w:val="009E5700"/>
    <w:rsid w:val="009E615F"/>
    <w:rsid w:val="009E6C18"/>
    <w:rsid w:val="009E70F1"/>
    <w:rsid w:val="009E7956"/>
    <w:rsid w:val="009F2DED"/>
    <w:rsid w:val="009F3319"/>
    <w:rsid w:val="009F4A31"/>
    <w:rsid w:val="009F7A88"/>
    <w:rsid w:val="00A004B0"/>
    <w:rsid w:val="00A00B07"/>
    <w:rsid w:val="00A02606"/>
    <w:rsid w:val="00A028A9"/>
    <w:rsid w:val="00A03916"/>
    <w:rsid w:val="00A0403E"/>
    <w:rsid w:val="00A0411F"/>
    <w:rsid w:val="00A0478A"/>
    <w:rsid w:val="00A04E00"/>
    <w:rsid w:val="00A06F0F"/>
    <w:rsid w:val="00A1016F"/>
    <w:rsid w:val="00A1029C"/>
    <w:rsid w:val="00A11C14"/>
    <w:rsid w:val="00A129F5"/>
    <w:rsid w:val="00A12B61"/>
    <w:rsid w:val="00A12C4A"/>
    <w:rsid w:val="00A147EC"/>
    <w:rsid w:val="00A16A32"/>
    <w:rsid w:val="00A22296"/>
    <w:rsid w:val="00A22463"/>
    <w:rsid w:val="00A24757"/>
    <w:rsid w:val="00A249B9"/>
    <w:rsid w:val="00A2629B"/>
    <w:rsid w:val="00A272CF"/>
    <w:rsid w:val="00A30931"/>
    <w:rsid w:val="00A339C2"/>
    <w:rsid w:val="00A40F4D"/>
    <w:rsid w:val="00A42202"/>
    <w:rsid w:val="00A43119"/>
    <w:rsid w:val="00A44B25"/>
    <w:rsid w:val="00A46EB8"/>
    <w:rsid w:val="00A51707"/>
    <w:rsid w:val="00A52E0D"/>
    <w:rsid w:val="00A53892"/>
    <w:rsid w:val="00A5523F"/>
    <w:rsid w:val="00A56F27"/>
    <w:rsid w:val="00A579B9"/>
    <w:rsid w:val="00A60916"/>
    <w:rsid w:val="00A641E5"/>
    <w:rsid w:val="00A665AA"/>
    <w:rsid w:val="00A666AE"/>
    <w:rsid w:val="00A70025"/>
    <w:rsid w:val="00A70187"/>
    <w:rsid w:val="00A70AA9"/>
    <w:rsid w:val="00A7152A"/>
    <w:rsid w:val="00A71DF4"/>
    <w:rsid w:val="00A75EC9"/>
    <w:rsid w:val="00A80BCF"/>
    <w:rsid w:val="00A83B94"/>
    <w:rsid w:val="00A85147"/>
    <w:rsid w:val="00A93759"/>
    <w:rsid w:val="00A9379D"/>
    <w:rsid w:val="00A93DCE"/>
    <w:rsid w:val="00A948E6"/>
    <w:rsid w:val="00A9546B"/>
    <w:rsid w:val="00AA2257"/>
    <w:rsid w:val="00AA2650"/>
    <w:rsid w:val="00AA5A4C"/>
    <w:rsid w:val="00AA687B"/>
    <w:rsid w:val="00AB52B1"/>
    <w:rsid w:val="00AC0E96"/>
    <w:rsid w:val="00AC1B32"/>
    <w:rsid w:val="00AC1D64"/>
    <w:rsid w:val="00AC3ACA"/>
    <w:rsid w:val="00AC42AF"/>
    <w:rsid w:val="00AC51EE"/>
    <w:rsid w:val="00AC52AA"/>
    <w:rsid w:val="00AC653F"/>
    <w:rsid w:val="00AC7211"/>
    <w:rsid w:val="00AD0E68"/>
    <w:rsid w:val="00AD15B6"/>
    <w:rsid w:val="00AD34AB"/>
    <w:rsid w:val="00AD6185"/>
    <w:rsid w:val="00AE52E8"/>
    <w:rsid w:val="00AF2F62"/>
    <w:rsid w:val="00AF33C5"/>
    <w:rsid w:val="00AF3B9E"/>
    <w:rsid w:val="00AF432C"/>
    <w:rsid w:val="00B00DAA"/>
    <w:rsid w:val="00B00EAE"/>
    <w:rsid w:val="00B01DD5"/>
    <w:rsid w:val="00B02A1B"/>
    <w:rsid w:val="00B05BF1"/>
    <w:rsid w:val="00B10BBC"/>
    <w:rsid w:val="00B113CD"/>
    <w:rsid w:val="00B12A6A"/>
    <w:rsid w:val="00B13085"/>
    <w:rsid w:val="00B139C4"/>
    <w:rsid w:val="00B1480B"/>
    <w:rsid w:val="00B17998"/>
    <w:rsid w:val="00B17EC0"/>
    <w:rsid w:val="00B20A9A"/>
    <w:rsid w:val="00B23538"/>
    <w:rsid w:val="00B23B10"/>
    <w:rsid w:val="00B31041"/>
    <w:rsid w:val="00B313A5"/>
    <w:rsid w:val="00B315FD"/>
    <w:rsid w:val="00B340D5"/>
    <w:rsid w:val="00B34B6B"/>
    <w:rsid w:val="00B36A00"/>
    <w:rsid w:val="00B41F08"/>
    <w:rsid w:val="00B43D58"/>
    <w:rsid w:val="00B45A91"/>
    <w:rsid w:val="00B47B81"/>
    <w:rsid w:val="00B51934"/>
    <w:rsid w:val="00B54B33"/>
    <w:rsid w:val="00B567BB"/>
    <w:rsid w:val="00B56C68"/>
    <w:rsid w:val="00B56D46"/>
    <w:rsid w:val="00B57880"/>
    <w:rsid w:val="00B61A76"/>
    <w:rsid w:val="00B628B5"/>
    <w:rsid w:val="00B62E99"/>
    <w:rsid w:val="00B64120"/>
    <w:rsid w:val="00B66785"/>
    <w:rsid w:val="00B677BD"/>
    <w:rsid w:val="00B70202"/>
    <w:rsid w:val="00B73027"/>
    <w:rsid w:val="00B75948"/>
    <w:rsid w:val="00B76D83"/>
    <w:rsid w:val="00B81AF4"/>
    <w:rsid w:val="00B822EC"/>
    <w:rsid w:val="00B828D0"/>
    <w:rsid w:val="00B82D6E"/>
    <w:rsid w:val="00B859EA"/>
    <w:rsid w:val="00B86063"/>
    <w:rsid w:val="00B8672F"/>
    <w:rsid w:val="00B879FB"/>
    <w:rsid w:val="00B9144F"/>
    <w:rsid w:val="00B92669"/>
    <w:rsid w:val="00B932B4"/>
    <w:rsid w:val="00B9345A"/>
    <w:rsid w:val="00B937BA"/>
    <w:rsid w:val="00B94648"/>
    <w:rsid w:val="00B94D28"/>
    <w:rsid w:val="00B96219"/>
    <w:rsid w:val="00BA047F"/>
    <w:rsid w:val="00BA42AE"/>
    <w:rsid w:val="00BA4A58"/>
    <w:rsid w:val="00BA4EB8"/>
    <w:rsid w:val="00BA7919"/>
    <w:rsid w:val="00BA7F14"/>
    <w:rsid w:val="00BB0374"/>
    <w:rsid w:val="00BB19BE"/>
    <w:rsid w:val="00BB1F12"/>
    <w:rsid w:val="00BB206D"/>
    <w:rsid w:val="00BB2709"/>
    <w:rsid w:val="00BB2DF5"/>
    <w:rsid w:val="00BB5378"/>
    <w:rsid w:val="00BB6725"/>
    <w:rsid w:val="00BC28E6"/>
    <w:rsid w:val="00BC2CA8"/>
    <w:rsid w:val="00BC4C2F"/>
    <w:rsid w:val="00BC4EE4"/>
    <w:rsid w:val="00BD0CA4"/>
    <w:rsid w:val="00BD0E3C"/>
    <w:rsid w:val="00BD29B7"/>
    <w:rsid w:val="00BD6E6F"/>
    <w:rsid w:val="00BE08FF"/>
    <w:rsid w:val="00BE27CD"/>
    <w:rsid w:val="00BE2FF1"/>
    <w:rsid w:val="00BE4C4E"/>
    <w:rsid w:val="00BE7046"/>
    <w:rsid w:val="00BF206E"/>
    <w:rsid w:val="00BF5771"/>
    <w:rsid w:val="00BF579B"/>
    <w:rsid w:val="00BF7BE5"/>
    <w:rsid w:val="00C02829"/>
    <w:rsid w:val="00C029C5"/>
    <w:rsid w:val="00C050B6"/>
    <w:rsid w:val="00C0596C"/>
    <w:rsid w:val="00C07C8C"/>
    <w:rsid w:val="00C1141E"/>
    <w:rsid w:val="00C167FE"/>
    <w:rsid w:val="00C254D6"/>
    <w:rsid w:val="00C27C04"/>
    <w:rsid w:val="00C3112C"/>
    <w:rsid w:val="00C319D8"/>
    <w:rsid w:val="00C37C16"/>
    <w:rsid w:val="00C408F0"/>
    <w:rsid w:val="00C429CD"/>
    <w:rsid w:val="00C43877"/>
    <w:rsid w:val="00C47256"/>
    <w:rsid w:val="00C515D9"/>
    <w:rsid w:val="00C532CB"/>
    <w:rsid w:val="00C55E1C"/>
    <w:rsid w:val="00C56765"/>
    <w:rsid w:val="00C57208"/>
    <w:rsid w:val="00C611D6"/>
    <w:rsid w:val="00C62D36"/>
    <w:rsid w:val="00C637FF"/>
    <w:rsid w:val="00C65B1D"/>
    <w:rsid w:val="00C71EC5"/>
    <w:rsid w:val="00C80676"/>
    <w:rsid w:val="00C812CE"/>
    <w:rsid w:val="00C833F0"/>
    <w:rsid w:val="00C83B7D"/>
    <w:rsid w:val="00C84A0D"/>
    <w:rsid w:val="00C87FB8"/>
    <w:rsid w:val="00C91457"/>
    <w:rsid w:val="00C914C0"/>
    <w:rsid w:val="00C927AC"/>
    <w:rsid w:val="00C92C89"/>
    <w:rsid w:val="00C97D4B"/>
    <w:rsid w:val="00CA0FFB"/>
    <w:rsid w:val="00CA3F19"/>
    <w:rsid w:val="00CA734A"/>
    <w:rsid w:val="00CA76ED"/>
    <w:rsid w:val="00CB2358"/>
    <w:rsid w:val="00CB3BA6"/>
    <w:rsid w:val="00CB5B2C"/>
    <w:rsid w:val="00CB62F1"/>
    <w:rsid w:val="00CB6B93"/>
    <w:rsid w:val="00CC120B"/>
    <w:rsid w:val="00CC31B0"/>
    <w:rsid w:val="00CC583D"/>
    <w:rsid w:val="00CC69DC"/>
    <w:rsid w:val="00CC6D55"/>
    <w:rsid w:val="00CC706F"/>
    <w:rsid w:val="00CC7B60"/>
    <w:rsid w:val="00CD100C"/>
    <w:rsid w:val="00CD1B0C"/>
    <w:rsid w:val="00CD211B"/>
    <w:rsid w:val="00CD3C1E"/>
    <w:rsid w:val="00CD47E9"/>
    <w:rsid w:val="00CD6051"/>
    <w:rsid w:val="00CE21B8"/>
    <w:rsid w:val="00CE23D6"/>
    <w:rsid w:val="00CE3A1E"/>
    <w:rsid w:val="00CE3AA9"/>
    <w:rsid w:val="00CE61FB"/>
    <w:rsid w:val="00CF04B2"/>
    <w:rsid w:val="00CF565F"/>
    <w:rsid w:val="00D01E29"/>
    <w:rsid w:val="00D0374B"/>
    <w:rsid w:val="00D04FC1"/>
    <w:rsid w:val="00D147EB"/>
    <w:rsid w:val="00D21663"/>
    <w:rsid w:val="00D225DE"/>
    <w:rsid w:val="00D246C6"/>
    <w:rsid w:val="00D26C9C"/>
    <w:rsid w:val="00D277DA"/>
    <w:rsid w:val="00D305CA"/>
    <w:rsid w:val="00D31798"/>
    <w:rsid w:val="00D32E57"/>
    <w:rsid w:val="00D35184"/>
    <w:rsid w:val="00D359DB"/>
    <w:rsid w:val="00D4207D"/>
    <w:rsid w:val="00D42B12"/>
    <w:rsid w:val="00D436E7"/>
    <w:rsid w:val="00D46B84"/>
    <w:rsid w:val="00D479FE"/>
    <w:rsid w:val="00D50592"/>
    <w:rsid w:val="00D531C4"/>
    <w:rsid w:val="00D544EF"/>
    <w:rsid w:val="00D56D1B"/>
    <w:rsid w:val="00D654B5"/>
    <w:rsid w:val="00D660F1"/>
    <w:rsid w:val="00D666F8"/>
    <w:rsid w:val="00D66835"/>
    <w:rsid w:val="00D707D0"/>
    <w:rsid w:val="00D710B7"/>
    <w:rsid w:val="00D73CEF"/>
    <w:rsid w:val="00D75712"/>
    <w:rsid w:val="00D77278"/>
    <w:rsid w:val="00D77939"/>
    <w:rsid w:val="00D811EC"/>
    <w:rsid w:val="00D81500"/>
    <w:rsid w:val="00D822B2"/>
    <w:rsid w:val="00D83BC4"/>
    <w:rsid w:val="00D86087"/>
    <w:rsid w:val="00D87DDB"/>
    <w:rsid w:val="00D9194D"/>
    <w:rsid w:val="00D92EB9"/>
    <w:rsid w:val="00DA0713"/>
    <w:rsid w:val="00DA2B54"/>
    <w:rsid w:val="00DA3314"/>
    <w:rsid w:val="00DA52C5"/>
    <w:rsid w:val="00DA593E"/>
    <w:rsid w:val="00DA5C96"/>
    <w:rsid w:val="00DA6000"/>
    <w:rsid w:val="00DA6DDA"/>
    <w:rsid w:val="00DA6EEF"/>
    <w:rsid w:val="00DB4443"/>
    <w:rsid w:val="00DB57D8"/>
    <w:rsid w:val="00DB5839"/>
    <w:rsid w:val="00DB7E56"/>
    <w:rsid w:val="00DB7F66"/>
    <w:rsid w:val="00DC0CD3"/>
    <w:rsid w:val="00DC400E"/>
    <w:rsid w:val="00DD25BE"/>
    <w:rsid w:val="00DD357B"/>
    <w:rsid w:val="00DD7B5A"/>
    <w:rsid w:val="00DE03BB"/>
    <w:rsid w:val="00DE0478"/>
    <w:rsid w:val="00DE5BAF"/>
    <w:rsid w:val="00DF036F"/>
    <w:rsid w:val="00DF4293"/>
    <w:rsid w:val="00DF6EE9"/>
    <w:rsid w:val="00DF7C22"/>
    <w:rsid w:val="00E0394A"/>
    <w:rsid w:val="00E100DA"/>
    <w:rsid w:val="00E113DA"/>
    <w:rsid w:val="00E11C2E"/>
    <w:rsid w:val="00E1730C"/>
    <w:rsid w:val="00E25B35"/>
    <w:rsid w:val="00E25D55"/>
    <w:rsid w:val="00E3089C"/>
    <w:rsid w:val="00E30D1B"/>
    <w:rsid w:val="00E314A3"/>
    <w:rsid w:val="00E34A66"/>
    <w:rsid w:val="00E3506F"/>
    <w:rsid w:val="00E3569A"/>
    <w:rsid w:val="00E40929"/>
    <w:rsid w:val="00E42CF3"/>
    <w:rsid w:val="00E45932"/>
    <w:rsid w:val="00E45E9D"/>
    <w:rsid w:val="00E51236"/>
    <w:rsid w:val="00E51309"/>
    <w:rsid w:val="00E52307"/>
    <w:rsid w:val="00E533E4"/>
    <w:rsid w:val="00E55048"/>
    <w:rsid w:val="00E55734"/>
    <w:rsid w:val="00E625C3"/>
    <w:rsid w:val="00E6273F"/>
    <w:rsid w:val="00E632F9"/>
    <w:rsid w:val="00E64785"/>
    <w:rsid w:val="00E64AC8"/>
    <w:rsid w:val="00E663D7"/>
    <w:rsid w:val="00E663F5"/>
    <w:rsid w:val="00E66A68"/>
    <w:rsid w:val="00E704A4"/>
    <w:rsid w:val="00E72225"/>
    <w:rsid w:val="00E730EC"/>
    <w:rsid w:val="00E743E2"/>
    <w:rsid w:val="00E746B1"/>
    <w:rsid w:val="00E74D8A"/>
    <w:rsid w:val="00E75024"/>
    <w:rsid w:val="00E762D5"/>
    <w:rsid w:val="00E84955"/>
    <w:rsid w:val="00E849BA"/>
    <w:rsid w:val="00E86E65"/>
    <w:rsid w:val="00E87860"/>
    <w:rsid w:val="00E90E13"/>
    <w:rsid w:val="00E9228D"/>
    <w:rsid w:val="00E933F7"/>
    <w:rsid w:val="00E977F6"/>
    <w:rsid w:val="00EA022E"/>
    <w:rsid w:val="00EA0CD2"/>
    <w:rsid w:val="00EA1B4F"/>
    <w:rsid w:val="00EA285F"/>
    <w:rsid w:val="00EA3B96"/>
    <w:rsid w:val="00EA6714"/>
    <w:rsid w:val="00EA691F"/>
    <w:rsid w:val="00EB3127"/>
    <w:rsid w:val="00EB6026"/>
    <w:rsid w:val="00EB61C5"/>
    <w:rsid w:val="00EC0F48"/>
    <w:rsid w:val="00EC331B"/>
    <w:rsid w:val="00EC35DF"/>
    <w:rsid w:val="00EC3B26"/>
    <w:rsid w:val="00EC4B87"/>
    <w:rsid w:val="00EC7BBA"/>
    <w:rsid w:val="00ED6DD7"/>
    <w:rsid w:val="00ED7790"/>
    <w:rsid w:val="00ED77B4"/>
    <w:rsid w:val="00EE0145"/>
    <w:rsid w:val="00EE0FA0"/>
    <w:rsid w:val="00EE4221"/>
    <w:rsid w:val="00EE4754"/>
    <w:rsid w:val="00EE496E"/>
    <w:rsid w:val="00EE69B7"/>
    <w:rsid w:val="00EF0E11"/>
    <w:rsid w:val="00EF0F61"/>
    <w:rsid w:val="00EF62A8"/>
    <w:rsid w:val="00EF6D9B"/>
    <w:rsid w:val="00F0042C"/>
    <w:rsid w:val="00F02545"/>
    <w:rsid w:val="00F04039"/>
    <w:rsid w:val="00F045F9"/>
    <w:rsid w:val="00F07FCB"/>
    <w:rsid w:val="00F1215D"/>
    <w:rsid w:val="00F17F84"/>
    <w:rsid w:val="00F220F9"/>
    <w:rsid w:val="00F244BA"/>
    <w:rsid w:val="00F31979"/>
    <w:rsid w:val="00F33E1A"/>
    <w:rsid w:val="00F35715"/>
    <w:rsid w:val="00F36FB3"/>
    <w:rsid w:val="00F377FD"/>
    <w:rsid w:val="00F432B1"/>
    <w:rsid w:val="00F456B9"/>
    <w:rsid w:val="00F45770"/>
    <w:rsid w:val="00F50208"/>
    <w:rsid w:val="00F50C28"/>
    <w:rsid w:val="00F51529"/>
    <w:rsid w:val="00F53BB9"/>
    <w:rsid w:val="00F559CE"/>
    <w:rsid w:val="00F6257F"/>
    <w:rsid w:val="00F6421A"/>
    <w:rsid w:val="00F6569E"/>
    <w:rsid w:val="00F657D7"/>
    <w:rsid w:val="00F66408"/>
    <w:rsid w:val="00F66D0D"/>
    <w:rsid w:val="00F66E91"/>
    <w:rsid w:val="00F67297"/>
    <w:rsid w:val="00F7125B"/>
    <w:rsid w:val="00F71E45"/>
    <w:rsid w:val="00F732A4"/>
    <w:rsid w:val="00F74EAE"/>
    <w:rsid w:val="00F7528E"/>
    <w:rsid w:val="00F774E4"/>
    <w:rsid w:val="00F82FD3"/>
    <w:rsid w:val="00F905DF"/>
    <w:rsid w:val="00FA4A8C"/>
    <w:rsid w:val="00FA56EC"/>
    <w:rsid w:val="00FB0E3A"/>
    <w:rsid w:val="00FB1CCA"/>
    <w:rsid w:val="00FB4CE0"/>
    <w:rsid w:val="00FB59C2"/>
    <w:rsid w:val="00FB5FDD"/>
    <w:rsid w:val="00FB63D8"/>
    <w:rsid w:val="00FB74AE"/>
    <w:rsid w:val="00FC27AB"/>
    <w:rsid w:val="00FC281F"/>
    <w:rsid w:val="00FC3006"/>
    <w:rsid w:val="00FC759E"/>
    <w:rsid w:val="00FD4F72"/>
    <w:rsid w:val="00FE14F4"/>
    <w:rsid w:val="00FE262A"/>
    <w:rsid w:val="00FE4EB7"/>
    <w:rsid w:val="00FE5CDB"/>
    <w:rsid w:val="00FE5FD1"/>
    <w:rsid w:val="00FF3E46"/>
    <w:rsid w:val="00FF4886"/>
    <w:rsid w:val="01DD7399"/>
    <w:rsid w:val="0234B772"/>
    <w:rsid w:val="031F5275"/>
    <w:rsid w:val="0533FD22"/>
    <w:rsid w:val="053E6299"/>
    <w:rsid w:val="07F0B36D"/>
    <w:rsid w:val="093C3B95"/>
    <w:rsid w:val="095559A3"/>
    <w:rsid w:val="0AE5895B"/>
    <w:rsid w:val="0F7B3D7C"/>
    <w:rsid w:val="12A2D799"/>
    <w:rsid w:val="13740821"/>
    <w:rsid w:val="14FEC4EC"/>
    <w:rsid w:val="1549F1C5"/>
    <w:rsid w:val="1568D05A"/>
    <w:rsid w:val="15DF1BCB"/>
    <w:rsid w:val="16ED6510"/>
    <w:rsid w:val="17BE3C09"/>
    <w:rsid w:val="197CD24A"/>
    <w:rsid w:val="1AF6C97F"/>
    <w:rsid w:val="1B536421"/>
    <w:rsid w:val="1CA01EA2"/>
    <w:rsid w:val="1CD4327B"/>
    <w:rsid w:val="1D36F93F"/>
    <w:rsid w:val="1FEC95BD"/>
    <w:rsid w:val="20D38282"/>
    <w:rsid w:val="20F44B14"/>
    <w:rsid w:val="228427F9"/>
    <w:rsid w:val="2292996E"/>
    <w:rsid w:val="24321F3E"/>
    <w:rsid w:val="2458EE76"/>
    <w:rsid w:val="24FCF7E2"/>
    <w:rsid w:val="26753354"/>
    <w:rsid w:val="284868A0"/>
    <w:rsid w:val="2B09137C"/>
    <w:rsid w:val="2BA28208"/>
    <w:rsid w:val="2C5393E1"/>
    <w:rsid w:val="2DAE36BE"/>
    <w:rsid w:val="2E82D3F5"/>
    <w:rsid w:val="2FBB99FD"/>
    <w:rsid w:val="30E9B800"/>
    <w:rsid w:val="31371003"/>
    <w:rsid w:val="32C5E999"/>
    <w:rsid w:val="34B30167"/>
    <w:rsid w:val="34D94B6E"/>
    <w:rsid w:val="350BDF2F"/>
    <w:rsid w:val="35ECBA6B"/>
    <w:rsid w:val="36A5DBA9"/>
    <w:rsid w:val="36D5AF07"/>
    <w:rsid w:val="36E5F388"/>
    <w:rsid w:val="371E246F"/>
    <w:rsid w:val="376885A6"/>
    <w:rsid w:val="3B95CE39"/>
    <w:rsid w:val="3D28F2F9"/>
    <w:rsid w:val="3D5CBAAC"/>
    <w:rsid w:val="400B0D5F"/>
    <w:rsid w:val="4067E50C"/>
    <w:rsid w:val="410A7C6E"/>
    <w:rsid w:val="4135837F"/>
    <w:rsid w:val="4145C9F6"/>
    <w:rsid w:val="4308CA31"/>
    <w:rsid w:val="439DAF81"/>
    <w:rsid w:val="455732F8"/>
    <w:rsid w:val="46180735"/>
    <w:rsid w:val="498B23E4"/>
    <w:rsid w:val="49A6DA34"/>
    <w:rsid w:val="4C480CCD"/>
    <w:rsid w:val="4C897DCB"/>
    <w:rsid w:val="4E8F9BE5"/>
    <w:rsid w:val="4EC10B19"/>
    <w:rsid w:val="4F9198BA"/>
    <w:rsid w:val="515CCDF7"/>
    <w:rsid w:val="5226E0F3"/>
    <w:rsid w:val="550D7B42"/>
    <w:rsid w:val="55D6F59C"/>
    <w:rsid w:val="5631CEF5"/>
    <w:rsid w:val="58E3D02A"/>
    <w:rsid w:val="5C33B2B2"/>
    <w:rsid w:val="5CA4A0AB"/>
    <w:rsid w:val="5DAF02CC"/>
    <w:rsid w:val="5DD4E16F"/>
    <w:rsid w:val="5E13F33A"/>
    <w:rsid w:val="5F289829"/>
    <w:rsid w:val="61ECB970"/>
    <w:rsid w:val="62A1507D"/>
    <w:rsid w:val="63545F74"/>
    <w:rsid w:val="639D2248"/>
    <w:rsid w:val="63FC2A6F"/>
    <w:rsid w:val="64251E21"/>
    <w:rsid w:val="67D90D35"/>
    <w:rsid w:val="680C1491"/>
    <w:rsid w:val="68654CB0"/>
    <w:rsid w:val="695FDD6D"/>
    <w:rsid w:val="6DB5A2AC"/>
    <w:rsid w:val="6EA6F1C2"/>
    <w:rsid w:val="6EBE5C8E"/>
    <w:rsid w:val="70337707"/>
    <w:rsid w:val="718FC5F8"/>
    <w:rsid w:val="721B6B21"/>
    <w:rsid w:val="74A64DEA"/>
    <w:rsid w:val="74A90F03"/>
    <w:rsid w:val="74DFCBC9"/>
    <w:rsid w:val="7664F830"/>
    <w:rsid w:val="76E9D4B8"/>
    <w:rsid w:val="77165CAD"/>
    <w:rsid w:val="792AA519"/>
    <w:rsid w:val="79AB5FC0"/>
    <w:rsid w:val="7A813C95"/>
    <w:rsid w:val="7C60E153"/>
    <w:rsid w:val="7F7A8A84"/>
    <w:rsid w:val="7FBCE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41E7"/>
  <w15:chartTrackingRefBased/>
  <w15:docId w15:val="{518F2B6C-BF62-4E71-9554-E2420ED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"/>
    <w:link w:val="Heading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"/>
    <w:link w:val="Heading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Body"/>
    <w:link w:val="Heading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B2445"/>
    <w:rPr>
      <w:rFonts w:ascii="Arial" w:eastAsiaTheme="majorEastAsia" w:hAnsi="Arial" w:cstheme="majorBidi"/>
      <w:szCs w:val="26"/>
    </w:rPr>
  </w:style>
  <w:style w:type="paragraph" w:styleId="ListParagraph">
    <w:name w:val="List Paragraph"/>
    <w:basedOn w:val="Normal"/>
    <w:uiPriority w:val="6"/>
    <w:qFormat/>
    <w:rsid w:val="006373A6"/>
    <w:pPr>
      <w:numPr>
        <w:numId w:val="4"/>
      </w:numPr>
      <w:ind w:left="1661" w:hanging="357"/>
    </w:pPr>
  </w:style>
  <w:style w:type="table" w:styleId="TableGrid">
    <w:name w:val="Table Grid"/>
    <w:basedOn w:val="TableNormal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020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l"/>
    <w:link w:val="BodyChar"/>
    <w:qFormat/>
    <w:rsid w:val="0090646F"/>
    <w:pPr>
      <w:ind w:left="1304"/>
      <w:contextualSpacing w:val="0"/>
    </w:pPr>
  </w:style>
  <w:style w:type="character" w:customStyle="1" w:styleId="BodyChar">
    <w:name w:val="Body Char"/>
    <w:basedOn w:val="DefaultParagraphFont"/>
    <w:link w:val="Body"/>
    <w:rsid w:val="0090646F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Caption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NoSpacing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laceholderText">
    <w:name w:val="Placeholder Text"/>
    <w:basedOn w:val="DefaultParagraphFont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DefaultParagraphFont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DefaultParagraphFont"/>
    <w:uiPriority w:val="1"/>
    <w:rsid w:val="00B859EA"/>
    <w:rPr>
      <w:rFonts w:ascii="Arial" w:hAnsi="Arial"/>
      <w:b/>
      <w:sz w:val="22"/>
    </w:rPr>
  </w:style>
  <w:style w:type="character" w:styleId="Hyperlink">
    <w:name w:val="Hyperlink"/>
    <w:basedOn w:val="DefaultParagraphFont"/>
    <w:uiPriority w:val="99"/>
    <w:unhideWhenUsed/>
    <w:rsid w:val="0023285A"/>
    <w:rPr>
      <w:color w:val="0563C1"/>
      <w:u w:val="single"/>
    </w:rPr>
  </w:style>
  <w:style w:type="paragraph" w:customStyle="1" w:styleId="p1">
    <w:name w:val="p1"/>
    <w:basedOn w:val="Normal"/>
    <w:rsid w:val="0023202E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906AC8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23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3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opensource.com/article/21/11/linux-cowsay-comma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hannaheinonen/johanna-test-repo/blob/main/linux-20082025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i\Documents\Custom%20Office%20Templates\Oma_mall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096447-d3d6-48d9-add0-f77b76920d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56C097A3FC948857265C862E8734D" ma:contentTypeVersion="10" ma:contentTypeDescription="Create a new document." ma:contentTypeScope="" ma:versionID="9847f3e7df48276eb160c3243d7cf266">
  <xsd:schema xmlns:xsd="http://www.w3.org/2001/XMLSchema" xmlns:xs="http://www.w3.org/2001/XMLSchema" xmlns:p="http://schemas.microsoft.com/office/2006/metadata/properties" xmlns:ns3="12096447-d3d6-48d9-add0-f77b76920d2c" targetNamespace="http://schemas.microsoft.com/office/2006/metadata/properties" ma:root="true" ma:fieldsID="ea5eec0dedfb86da45d46c079ac74313" ns3:_="">
    <xsd:import namespace="12096447-d3d6-48d9-add0-f77b76920d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96447-d3d6-48d9-add0-f77b76920d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B007-15EF-4C7E-84F8-46B97EEDCA09}">
  <ds:schemaRefs>
    <ds:schemaRef ds:uri="http://schemas.microsoft.com/office/2006/metadata/properties"/>
    <ds:schemaRef ds:uri="http://schemas.microsoft.com/office/infopath/2007/PartnerControls"/>
    <ds:schemaRef ds:uri="12096447-d3d6-48d9-add0-f77b76920d2c"/>
  </ds:schemaRefs>
</ds:datastoreItem>
</file>

<file path=customXml/itemProps2.xml><?xml version="1.0" encoding="utf-8"?>
<ds:datastoreItem xmlns:ds="http://schemas.openxmlformats.org/officeDocument/2006/customXml" ds:itemID="{2D44561A-0DBA-47C4-8432-D06B2A939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96447-d3d6-48d9-add0-f77b76920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13052-6146-4481-B2FF-244EA3053D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Oma_mallipohja</Template>
  <TotalTime>2742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&lt;Päivitä tämä&gt;</vt:lpstr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Rauli Saresoja</dc:creator>
  <cp:keywords/>
  <dc:description>&lt;Päivitä tähän asiakirjatyyppi&gt;</dc:description>
  <cp:lastModifiedBy>Saresoja Rauli</cp:lastModifiedBy>
  <cp:revision>280</cp:revision>
  <cp:lastPrinted>2025-08-21T11:51:00Z</cp:lastPrinted>
  <dcterms:created xsi:type="dcterms:W3CDTF">2025-05-15T11:41:00Z</dcterms:created>
  <dcterms:modified xsi:type="dcterms:W3CDTF">2025-08-24T19:06:00Z</dcterms:modified>
  <cp:category>&lt;Päivitä tähän asiakirjatyyppi&gt;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tebook type">
    <vt:lpwstr>Notebook type</vt:lpwstr>
  </property>
  <property fmtid="{D5CDD505-2E9C-101B-9397-08002B2CF9AE}" pid="3" name="ContentTypeId">
    <vt:lpwstr>0x01010035B56C097A3FC948857265C862E8734D</vt:lpwstr>
  </property>
</Properties>
</file>